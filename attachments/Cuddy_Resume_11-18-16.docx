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4268C" w14:textId="77777777"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p>
    <w:p w14:paraId="5197BC2C" w14:textId="77777777" w:rsidR="007A3F6E" w:rsidRPr="00D84636" w:rsidRDefault="005B25B0"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14:paraId="451AD2BA" w14:textId="55DECC87" w:rsidR="007A3F6E" w:rsidRPr="00E65A0E" w:rsidRDefault="005B25B0"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EndPr/>
        <w:sdtContent>
          <w:r w:rsidR="00AE2A00">
            <w:rPr>
              <w:color w:val="auto"/>
            </w:rPr>
            <w:t xml:space="preserve">charliecuddy4@gmail.com | https://codecuddy.github.io </w:t>
          </w:r>
        </w:sdtContent>
      </w:sdt>
      <w:r w:rsidR="00E65A0E">
        <w:rPr>
          <w:color w:val="auto"/>
        </w:rPr>
        <w:br/>
      </w:r>
      <w:r w:rsidR="00E65A0E">
        <w:rPr>
          <w:color w:val="auto"/>
        </w:rPr>
        <w:br/>
      </w:r>
      <w:r w:rsidR="00F81F95" w:rsidRPr="00E65A0E">
        <w:rPr>
          <w:b/>
          <w:color w:val="0070C0"/>
          <w:sz w:val="24"/>
          <w:szCs w:val="24"/>
        </w:rPr>
        <w:t>Objective</w:t>
      </w:r>
    </w:p>
    <w:p w14:paraId="25F70BD5" w14:textId="77777777" w:rsidR="003444FB" w:rsidRPr="003444FB" w:rsidRDefault="003444FB" w:rsidP="003444FB">
      <w:pPr>
        <w:spacing w:after="0"/>
        <w:rPr>
          <w:rFonts w:ascii="Cambria" w:eastAsia="Times New Roman" w:hAnsi="Cambria" w:cs="Times New Roman"/>
          <w:color w:val="auto"/>
          <w:szCs w:val="18"/>
          <w:lang w:eastAsia="en-US"/>
        </w:rPr>
      </w:pPr>
      <w:r w:rsidRPr="003444FB">
        <w:rPr>
          <w:rFonts w:ascii="Cambria" w:eastAsia="Times New Roman" w:hAnsi="Cambria" w:cs="Times New Roman"/>
          <w:iCs/>
          <w:color w:val="auto"/>
          <w:szCs w:val="18"/>
          <w:shd w:val="clear" w:color="auto" w:fill="FFFFFF"/>
          <w:lang w:eastAsia="en-US"/>
        </w:rPr>
        <w:t>To become a valuable member of a school or company that builds relationships and/or software to change the future — utilizing my teaching and coaching background, my recent master's degree in leadership and curriculum, and my passion for learning, specifically about computer programming and technology to add another dimension to the team.</w:t>
      </w:r>
    </w:p>
    <w:p w14:paraId="484E3235" w14:textId="77777777" w:rsidR="007A3F6E" w:rsidRPr="002C35FB" w:rsidRDefault="00F81F95" w:rsidP="00CC5455">
      <w:pPr>
        <w:pStyle w:val="SectionHeading"/>
        <w:ind w:left="-144"/>
        <w:rPr>
          <w:color w:val="0070C0"/>
        </w:rPr>
      </w:pPr>
      <w:r w:rsidRPr="002C35FB">
        <w:rPr>
          <w:color w:val="0070C0"/>
        </w:rPr>
        <w:t>Education</w:t>
      </w:r>
    </w:p>
    <w:p w14:paraId="7AE8E97A" w14:textId="77777777"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14:paraId="5451DF6F" w14:textId="77777777"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14:paraId="63F597BD" w14:textId="77777777"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15:repeatingSectionItem/>
          </w:sdtPr>
          <w:sdtEndPr/>
          <w:sdtContent>
            <w:p w14:paraId="5FCB1582" w14:textId="77777777"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14:paraId="0D0512FE" w14:textId="77777777"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14:paraId="16B649EE" w14:textId="77777777"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14:paraId="6A3EF704" w14:textId="77777777" w:rsidR="00CC5455" w:rsidRDefault="005B25B0" w:rsidP="00CC5455">
              <w:pPr>
                <w:pStyle w:val="ListBullet"/>
                <w:numPr>
                  <w:ilvl w:val="0"/>
                  <w:numId w:val="0"/>
                </w:numPr>
                <w:ind w:left="144"/>
                <w:rPr>
                  <w:color w:val="auto"/>
                </w:rPr>
              </w:pPr>
            </w:p>
          </w:sdtContent>
        </w:sdt>
      </w:sdtContent>
    </w:sdt>
    <w:p w14:paraId="0C974034" w14:textId="77777777"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14:paraId="2186C603" w14:textId="77777777"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14:paraId="32711FB9" w14:textId="33708A71" w:rsidR="007A40C1" w:rsidRDefault="00B039AD" w:rsidP="007A40C1">
      <w:pPr>
        <w:pStyle w:val="ListBullet"/>
        <w:rPr>
          <w:color w:val="auto"/>
        </w:rPr>
      </w:pPr>
      <w:r w:rsidRPr="00D84636">
        <w:rPr>
          <w:color w:val="auto"/>
        </w:rPr>
        <w:t xml:space="preserve">Second Year Algebra, </w:t>
      </w:r>
      <w:r w:rsidR="003444FB">
        <w:rPr>
          <w:color w:val="auto"/>
        </w:rPr>
        <w:t>Pre-</w:t>
      </w:r>
      <w:proofErr w:type="spellStart"/>
      <w:r w:rsidR="003444FB">
        <w:rPr>
          <w:color w:val="auto"/>
        </w:rPr>
        <w:t>Calc</w:t>
      </w:r>
      <w:proofErr w:type="spellEnd"/>
      <w:r w:rsidR="003444FB">
        <w:rPr>
          <w:color w:val="auto"/>
        </w:rPr>
        <w:t xml:space="preserve">/Trig, </w:t>
      </w:r>
      <w:r w:rsidRPr="00D84636">
        <w:rPr>
          <w:color w:val="auto"/>
        </w:rPr>
        <w:t>ACT Preparation and Basic Computer Programming</w:t>
      </w:r>
    </w:p>
    <w:p w14:paraId="34BE9CDB" w14:textId="77777777" w:rsidR="007A40C1" w:rsidRDefault="007A40C1" w:rsidP="007A40C1">
      <w:pPr>
        <w:pStyle w:val="ListBullet"/>
        <w:numPr>
          <w:ilvl w:val="0"/>
          <w:numId w:val="0"/>
        </w:numPr>
        <w:ind w:left="144"/>
        <w:rPr>
          <w:color w:val="auto"/>
        </w:rPr>
      </w:pPr>
    </w:p>
    <w:p w14:paraId="661560C9" w14:textId="77777777" w:rsidR="007A40C1" w:rsidRPr="00D84636" w:rsidRDefault="007A40C1" w:rsidP="007A40C1">
      <w:pPr>
        <w:pStyle w:val="Subsection"/>
        <w:spacing w:before="100"/>
        <w:rPr>
          <w:color w:val="auto"/>
        </w:rPr>
      </w:pPr>
      <w:r>
        <w:rPr>
          <w:color w:val="auto"/>
        </w:rPr>
        <w:t xml:space="preserve">Operations manager apprentice </w:t>
      </w:r>
      <w:r w:rsidRPr="00D84636">
        <w:rPr>
          <w:color w:val="auto"/>
        </w:rPr>
        <w:t>| </w:t>
      </w:r>
      <w:r>
        <w:rPr>
          <w:color w:val="auto"/>
        </w:rPr>
        <w:t xml:space="preserve">interface the web school </w:t>
      </w:r>
      <w:r w:rsidRPr="00D84636">
        <w:rPr>
          <w:color w:val="auto"/>
        </w:rPr>
        <w:t>| </w:t>
      </w:r>
      <w:r>
        <w:rPr>
          <w:color w:val="auto"/>
        </w:rPr>
        <w:t>may 2016</w:t>
      </w:r>
      <w:r w:rsidRPr="00D84636">
        <w:rPr>
          <w:color w:val="auto"/>
        </w:rPr>
        <w:t xml:space="preserve"> </w:t>
      </w:r>
      <w:r>
        <w:rPr>
          <w:color w:val="auto"/>
        </w:rPr>
        <w:t>–</w:t>
      </w:r>
      <w:r w:rsidRPr="00D84636">
        <w:rPr>
          <w:color w:val="auto"/>
        </w:rPr>
        <w:t xml:space="preserve"> </w:t>
      </w:r>
      <w:r>
        <w:rPr>
          <w:color w:val="auto"/>
        </w:rPr>
        <w:t>august 2016</w:t>
      </w:r>
    </w:p>
    <w:p w14:paraId="5D2EF841" w14:textId="4D70DB36" w:rsidR="007A40C1" w:rsidRDefault="003444FB" w:rsidP="007A40C1">
      <w:pPr>
        <w:pStyle w:val="ListBullet"/>
        <w:rPr>
          <w:color w:val="auto"/>
        </w:rPr>
      </w:pPr>
      <w:r>
        <w:rPr>
          <w:color w:val="auto"/>
        </w:rPr>
        <w:t>Le</w:t>
      </w:r>
      <w:r w:rsidR="007A40C1">
        <w:rPr>
          <w:color w:val="auto"/>
        </w:rPr>
        <w:t xml:space="preserve">d on marketing, research, and recruitment </w:t>
      </w:r>
    </w:p>
    <w:p w14:paraId="6DF6AB67" w14:textId="7D967A29" w:rsidR="007A40C1" w:rsidRDefault="007A40C1" w:rsidP="007A40C1">
      <w:pPr>
        <w:pStyle w:val="ListBullet"/>
        <w:rPr>
          <w:color w:val="auto"/>
        </w:rPr>
      </w:pPr>
      <w:r>
        <w:rPr>
          <w:color w:val="auto"/>
        </w:rPr>
        <w:t>Manage</w:t>
      </w:r>
      <w:r w:rsidR="003444FB">
        <w:rPr>
          <w:color w:val="auto"/>
        </w:rPr>
        <w:t>d</w:t>
      </w:r>
      <w:r>
        <w:rPr>
          <w:color w:val="auto"/>
        </w:rPr>
        <w:t xml:space="preserve"> Interface WordPress site and social media platforms</w:t>
      </w:r>
    </w:p>
    <w:p w14:paraId="42DAFC7F" w14:textId="7F060B11" w:rsidR="007A40C1" w:rsidRPr="007A40C1" w:rsidRDefault="003444FB" w:rsidP="007A40C1">
      <w:pPr>
        <w:pStyle w:val="ListBullet"/>
        <w:rPr>
          <w:color w:val="auto"/>
        </w:rPr>
      </w:pPr>
      <w:r>
        <w:rPr>
          <w:color w:val="auto"/>
        </w:rPr>
        <w:t>Co-ra</w:t>
      </w:r>
      <w:r w:rsidR="007A40C1">
        <w:rPr>
          <w:color w:val="auto"/>
        </w:rPr>
        <w:t>n Coffee and Code and Wine and Code meetups</w:t>
      </w:r>
    </w:p>
    <w:sdt>
      <w:sdtPr>
        <w:rPr>
          <w:b w:val="0"/>
          <w:bCs w:val="0"/>
          <w:caps w:val="0"/>
          <w:color w:val="auto"/>
        </w:rPr>
        <w:id w:val="417760904"/>
        <w15:repeatingSection/>
      </w:sdtPr>
      <w:sdtEndPr/>
      <w:sdtContent>
        <w:sdt>
          <w:sdtPr>
            <w:rPr>
              <w:b w:val="0"/>
              <w:bCs w:val="0"/>
              <w:caps w:val="0"/>
              <w:color w:val="auto"/>
            </w:rPr>
            <w:id w:val="-1773932447"/>
            <w15:repeatingSectionItem/>
          </w:sdtPr>
          <w:sdtEndPr/>
          <w:sdtContent>
            <w:p w14:paraId="715B9B86" w14:textId="77777777" w:rsidR="00B039AD" w:rsidRPr="00D84636" w:rsidRDefault="00B039AD" w:rsidP="00B039AD">
              <w:pPr>
                <w:pStyle w:val="Subsection"/>
                <w:rPr>
                  <w:color w:val="auto"/>
                </w:rPr>
              </w:pPr>
              <w:r w:rsidRPr="00D84636">
                <w:rPr>
                  <w:color w:val="auto"/>
                </w:rPr>
                <w:t>Head cross country Coach | OMAHA PUBLIC SCHOOLS-BRYAN HIGH SCHOOL | AUGUST 2010 - PRESENT</w:t>
              </w:r>
            </w:p>
            <w:p w14:paraId="626A581E" w14:textId="25E39499"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and organize/host</w:t>
              </w:r>
              <w:r w:rsidR="003444FB">
                <w:rPr>
                  <w:color w:val="auto"/>
                </w:rPr>
                <w:t xml:space="preserve"> 1</w:t>
              </w:r>
              <w:r w:rsidR="00D576F5">
                <w:rPr>
                  <w:color w:val="auto"/>
                </w:rPr>
                <w:t xml:space="preserve"> multi-team varsity cross country meet </w:t>
              </w:r>
            </w:p>
          </w:sdtContent>
        </w:sdt>
      </w:sdtContent>
    </w:sdt>
    <w:p w14:paraId="24C35B3B" w14:textId="77777777" w:rsidR="00B039AD" w:rsidRPr="00D84636" w:rsidRDefault="00B039AD" w:rsidP="00B039AD">
      <w:pPr>
        <w:pStyle w:val="Subsection"/>
        <w:rPr>
          <w:color w:val="auto"/>
        </w:rPr>
      </w:pPr>
      <w:r w:rsidRPr="00D84636">
        <w:rPr>
          <w:color w:val="auto"/>
        </w:rPr>
        <w:t>head track coach | OMAHA PUBLIC SCHOOLS-BRYAN HIGH SCHOOL | august 2011 - present</w:t>
      </w:r>
    </w:p>
    <w:p w14:paraId="758FA239" w14:textId="77777777"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14:paraId="224F62F7" w14:textId="77777777"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14:paraId="52C2287E" w14:textId="2F81DF28" w:rsidR="00F017BF" w:rsidRPr="003444FB" w:rsidRDefault="005B25B0" w:rsidP="007A40C1">
      <w:pPr>
        <w:pStyle w:val="ListBullet"/>
        <w:numPr>
          <w:ilvl w:val="0"/>
          <w:numId w:val="0"/>
        </w:numPr>
        <w:spacing w:after="40"/>
        <w:ind w:left="144"/>
        <w:rPr>
          <w:color w:val="auto"/>
        </w:rPr>
      </w:pPr>
      <w:hyperlink r:id="rId10" w:history="1">
        <w:r w:rsidR="003444FB" w:rsidRPr="003444FB">
          <w:rPr>
            <w:rStyle w:val="Hyperlink"/>
            <w:color w:val="auto"/>
          </w:rPr>
          <w:t>https://codecuddy.github.io/</w:t>
        </w:r>
      </w:hyperlink>
      <w:r w:rsidR="003444FB" w:rsidRPr="003444FB">
        <w:rPr>
          <w:color w:val="auto"/>
        </w:rPr>
        <w:tab/>
        <w:t>[Personally created site with links to projects]</w:t>
      </w:r>
    </w:p>
    <w:p w14:paraId="6880C7E7" w14:textId="77777777" w:rsidR="003444FB" w:rsidRPr="003444FB" w:rsidRDefault="003444FB" w:rsidP="007A40C1">
      <w:pPr>
        <w:pStyle w:val="ListBullet"/>
        <w:numPr>
          <w:ilvl w:val="0"/>
          <w:numId w:val="0"/>
        </w:numPr>
        <w:spacing w:after="40"/>
        <w:ind w:left="144"/>
        <w:rPr>
          <w:color w:val="auto"/>
        </w:rPr>
      </w:pPr>
    </w:p>
    <w:p w14:paraId="245ACD23" w14:textId="7724A7AB" w:rsidR="003444FB" w:rsidRDefault="005B25B0" w:rsidP="007A40C1">
      <w:pPr>
        <w:pStyle w:val="ListBullet"/>
        <w:numPr>
          <w:ilvl w:val="0"/>
          <w:numId w:val="0"/>
        </w:numPr>
        <w:spacing w:after="40"/>
        <w:ind w:left="144"/>
      </w:pPr>
      <w:hyperlink r:id="rId11" w:history="1">
        <w:r w:rsidR="003444FB" w:rsidRPr="003444FB">
          <w:rPr>
            <w:rStyle w:val="Hyperlink"/>
            <w:color w:val="auto"/>
          </w:rPr>
          <w:t>https://github.com/codecuddy</w:t>
        </w:r>
      </w:hyperlink>
      <w:r w:rsidR="003444FB">
        <w:tab/>
        <w:t>[</w:t>
      </w:r>
      <w:proofErr w:type="spellStart"/>
      <w:r w:rsidR="003444FB">
        <w:t>Github</w:t>
      </w:r>
      <w:proofErr w:type="spellEnd"/>
      <w:r w:rsidR="003444FB">
        <w:t xml:space="preserve"> account with examples of code]</w:t>
      </w:r>
    </w:p>
    <w:p w14:paraId="17BAB76C" w14:textId="77777777" w:rsidR="003444FB" w:rsidRDefault="003444FB" w:rsidP="007A40C1">
      <w:pPr>
        <w:pStyle w:val="ListBullet"/>
        <w:numPr>
          <w:ilvl w:val="0"/>
          <w:numId w:val="0"/>
        </w:numPr>
        <w:spacing w:after="40"/>
        <w:ind w:left="144"/>
      </w:pPr>
    </w:p>
    <w:p w14:paraId="48F5BDEF" w14:textId="6E723024" w:rsidR="00B65CBB" w:rsidRPr="00D84636" w:rsidRDefault="00B65CBB" w:rsidP="00B65CBB">
      <w:pPr>
        <w:pStyle w:val="Subsection"/>
        <w:spacing w:before="100"/>
        <w:rPr>
          <w:color w:val="auto"/>
        </w:rPr>
      </w:pPr>
      <w:r>
        <w:rPr>
          <w:color w:val="auto"/>
        </w:rPr>
        <w:t>Summer internship</w:t>
      </w:r>
      <w:r>
        <w:rPr>
          <w:color w:val="auto"/>
        </w:rPr>
        <w:t xml:space="preserve"> </w:t>
      </w:r>
      <w:r>
        <w:rPr>
          <w:color w:val="auto"/>
        </w:rPr>
        <w:t>| agape red</w:t>
      </w:r>
      <w:r>
        <w:rPr>
          <w:color w:val="auto"/>
        </w:rPr>
        <w:t xml:space="preserve"> </w:t>
      </w:r>
      <w:r w:rsidRPr="00D84636">
        <w:rPr>
          <w:color w:val="auto"/>
        </w:rPr>
        <w:t>| </w:t>
      </w:r>
      <w:r>
        <w:rPr>
          <w:color w:val="auto"/>
        </w:rPr>
        <w:t>june</w:t>
      </w:r>
      <w:r>
        <w:rPr>
          <w:color w:val="auto"/>
        </w:rPr>
        <w:t xml:space="preserve"> 201</w:t>
      </w:r>
      <w:r>
        <w:rPr>
          <w:color w:val="auto"/>
        </w:rPr>
        <w:t>5</w:t>
      </w:r>
      <w:r w:rsidRPr="00D84636">
        <w:rPr>
          <w:color w:val="auto"/>
        </w:rPr>
        <w:t xml:space="preserve"> </w:t>
      </w:r>
      <w:r>
        <w:rPr>
          <w:color w:val="auto"/>
        </w:rPr>
        <w:t>–</w:t>
      </w:r>
      <w:r w:rsidRPr="00D84636">
        <w:rPr>
          <w:color w:val="auto"/>
        </w:rPr>
        <w:t xml:space="preserve"> </w:t>
      </w:r>
      <w:r>
        <w:rPr>
          <w:color w:val="auto"/>
        </w:rPr>
        <w:t>july 2015</w:t>
      </w:r>
    </w:p>
    <w:p w14:paraId="615E6A6B" w14:textId="4ED2197E" w:rsidR="00B65CBB" w:rsidRDefault="00B65CBB" w:rsidP="00B65CBB">
      <w:pPr>
        <w:pStyle w:val="ListBullet"/>
        <w:rPr>
          <w:color w:val="auto"/>
        </w:rPr>
      </w:pPr>
      <w:r>
        <w:rPr>
          <w:color w:val="auto"/>
        </w:rPr>
        <w:t>Sit in on development team meetings, and participate in HipChat/Slack conversations</w:t>
      </w:r>
      <w:r>
        <w:rPr>
          <w:color w:val="auto"/>
        </w:rPr>
        <w:t xml:space="preserve"> </w:t>
      </w:r>
    </w:p>
    <w:p w14:paraId="2879ECDE" w14:textId="3BF7F78D" w:rsidR="003444FB" w:rsidRPr="00B65CBB" w:rsidRDefault="00B65CBB" w:rsidP="00B65CBB">
      <w:pPr>
        <w:pStyle w:val="ListBullet"/>
        <w:rPr>
          <w:color w:val="auto"/>
        </w:rPr>
      </w:pPr>
      <w:r>
        <w:rPr>
          <w:color w:val="auto"/>
        </w:rPr>
        <w:t>Minor Debugging and collaboration with front-end team</w:t>
      </w:r>
      <w:bookmarkStart w:id="0" w:name="_GoBack"/>
      <w:bookmarkEnd w:id="0"/>
    </w:p>
    <w:p w14:paraId="6594FC1C" w14:textId="77777777" w:rsidR="003444FB" w:rsidRPr="00E65A0E" w:rsidRDefault="003444FB" w:rsidP="00B65CBB">
      <w:pPr>
        <w:pStyle w:val="ListBullet"/>
        <w:numPr>
          <w:ilvl w:val="0"/>
          <w:numId w:val="0"/>
        </w:numPr>
        <w:spacing w:after="40"/>
        <w:rPr>
          <w:color w:val="auto"/>
        </w:rPr>
      </w:pPr>
    </w:p>
    <w:p w14:paraId="68E8F1E3" w14:textId="77777777" w:rsidR="007A3F6E" w:rsidRPr="00E65A0E" w:rsidRDefault="002C35FB" w:rsidP="00E65A0E">
      <w:pPr>
        <w:pStyle w:val="ListBullet"/>
        <w:numPr>
          <w:ilvl w:val="0"/>
          <w:numId w:val="0"/>
        </w:numPr>
        <w:spacing w:after="40"/>
        <w:ind w:left="-144"/>
        <w:rPr>
          <w:color w:val="auto"/>
        </w:rPr>
      </w:pPr>
      <w:r w:rsidRPr="00E65A0E">
        <w:rPr>
          <w:b/>
          <w:color w:val="0070C0"/>
          <w:sz w:val="24"/>
          <w:szCs w:val="24"/>
        </w:rPr>
        <w:t>Skills</w:t>
      </w:r>
      <w:r w:rsidR="00F81F95" w:rsidRPr="00E65A0E">
        <w:rPr>
          <w:b/>
          <w:color w:val="0070C0"/>
          <w:sz w:val="24"/>
          <w:szCs w:val="24"/>
        </w:rPr>
        <w:t xml:space="preserve"> &amp; Abilities</w:t>
      </w:r>
    </w:p>
    <w:p w14:paraId="4B948BAC" w14:textId="77777777" w:rsidR="00B039AD" w:rsidRPr="002C35FB" w:rsidRDefault="001633A1" w:rsidP="001633A1">
      <w:pPr>
        <w:pStyle w:val="Subsection"/>
        <w:spacing w:before="100"/>
        <w:rPr>
          <w:color w:val="auto"/>
          <w:szCs w:val="18"/>
        </w:rPr>
      </w:pPr>
      <w:r w:rsidRPr="002C35FB">
        <w:rPr>
          <w:color w:val="auto"/>
          <w:szCs w:val="18"/>
        </w:rPr>
        <w:t>Communication</w:t>
      </w:r>
    </w:p>
    <w:p w14:paraId="1CBF2924" w14:textId="77777777"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14:paraId="6C9A13E1" w14:textId="1F98B11D"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calls</w:t>
      </w:r>
      <w:r w:rsidR="003444FB">
        <w:rPr>
          <w:color w:val="auto"/>
        </w:rPr>
        <w:t>,</w:t>
      </w:r>
      <w:r w:rsidR="00D576F5">
        <w:rPr>
          <w:color w:val="auto"/>
        </w:rPr>
        <w:t xml:space="preserve"> </w:t>
      </w:r>
      <w:r>
        <w:rPr>
          <w:color w:val="auto"/>
        </w:rPr>
        <w:t xml:space="preserve">and email </w:t>
      </w:r>
    </w:p>
    <w:p w14:paraId="6DF99BB7" w14:textId="77777777"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14:paraId="1BD7BAC9" w14:textId="77777777" w:rsidR="00D576F5" w:rsidRDefault="00D576F5" w:rsidP="001633A1">
      <w:pPr>
        <w:pStyle w:val="ListBullet"/>
        <w:rPr>
          <w:color w:val="auto"/>
        </w:rPr>
      </w:pPr>
      <w:r>
        <w:rPr>
          <w:color w:val="auto"/>
        </w:rPr>
        <w:t>Work with athletic director and coaches from other schools to successfully host districts and other meets</w:t>
      </w:r>
    </w:p>
    <w:p w14:paraId="3FCF7170" w14:textId="77777777" w:rsidR="003444FB" w:rsidRDefault="00F017BF" w:rsidP="001633A1">
      <w:pPr>
        <w:pStyle w:val="ListBullet"/>
        <w:rPr>
          <w:color w:val="auto"/>
        </w:rPr>
      </w:pPr>
      <w:r>
        <w:rPr>
          <w:color w:val="auto"/>
        </w:rPr>
        <w:t>Led in person and remote meetings involving multiple companies to set path for future of Interface</w:t>
      </w:r>
      <w:r w:rsidR="003444FB">
        <w:rPr>
          <w:color w:val="auto"/>
        </w:rPr>
        <w:t xml:space="preserve"> Web School</w:t>
      </w:r>
    </w:p>
    <w:p w14:paraId="7BB3604A" w14:textId="2AF2C449" w:rsidR="00F017BF" w:rsidRPr="00D84636" w:rsidRDefault="003444FB" w:rsidP="001633A1">
      <w:pPr>
        <w:pStyle w:val="ListBullet"/>
        <w:rPr>
          <w:color w:val="auto"/>
        </w:rPr>
      </w:pPr>
      <w:r>
        <w:rPr>
          <w:color w:val="auto"/>
        </w:rPr>
        <w:t xml:space="preserve">Used slack and </w:t>
      </w:r>
      <w:proofErr w:type="spellStart"/>
      <w:r>
        <w:rPr>
          <w:color w:val="auto"/>
        </w:rPr>
        <w:t>trello</w:t>
      </w:r>
      <w:proofErr w:type="spellEnd"/>
      <w:r>
        <w:rPr>
          <w:color w:val="auto"/>
        </w:rPr>
        <w:t xml:space="preserve"> to communicate with team members</w:t>
      </w:r>
      <w:r w:rsidR="00F017BF">
        <w:rPr>
          <w:color w:val="auto"/>
        </w:rPr>
        <w:br/>
      </w:r>
    </w:p>
    <w:p w14:paraId="3E257BE0" w14:textId="77777777" w:rsidR="007A3F6E" w:rsidRPr="00D84636" w:rsidRDefault="00F81F95">
      <w:pPr>
        <w:pStyle w:val="Subsection"/>
        <w:spacing w:before="100"/>
        <w:rPr>
          <w:color w:val="auto"/>
        </w:rPr>
      </w:pPr>
      <w:r w:rsidRPr="00D84636">
        <w:rPr>
          <w:color w:val="auto"/>
        </w:rPr>
        <w:t>Management</w:t>
      </w:r>
    </w:p>
    <w:p w14:paraId="3F0E0576" w14:textId="77777777"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14:paraId="17F4457A" w14:textId="77777777"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14:paraId="111A2959" w14:textId="77777777"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14:paraId="33B0EE82" w14:textId="3E60DBE5" w:rsidR="00B039AD" w:rsidRDefault="00B039AD" w:rsidP="00EE09E7">
      <w:pPr>
        <w:pStyle w:val="ListBullet"/>
        <w:rPr>
          <w:color w:val="auto"/>
        </w:rPr>
      </w:pPr>
      <w:r>
        <w:rPr>
          <w:color w:val="auto"/>
        </w:rPr>
        <w:t>Plan long term lessons</w:t>
      </w:r>
      <w:r w:rsidR="003444FB">
        <w:rPr>
          <w:color w:val="auto"/>
        </w:rPr>
        <w:t xml:space="preserve"> and design curriculum</w:t>
      </w:r>
      <w:r>
        <w:rPr>
          <w:color w:val="auto"/>
        </w:rPr>
        <w:t xml:space="preserve"> for classes while being flexible to adjust to student needs</w:t>
      </w:r>
    </w:p>
    <w:p w14:paraId="51EA8A49" w14:textId="24E0AAF9" w:rsidR="00F017BF" w:rsidRDefault="00F017BF" w:rsidP="00EE09E7">
      <w:pPr>
        <w:pStyle w:val="ListBullet"/>
        <w:rPr>
          <w:color w:val="auto"/>
        </w:rPr>
      </w:pPr>
      <w:r>
        <w:rPr>
          <w:color w:val="auto"/>
        </w:rPr>
        <w:t>Made marketing and research decisions based on feedback and goals of Interface</w:t>
      </w:r>
      <w:r w:rsidR="003444FB">
        <w:rPr>
          <w:color w:val="auto"/>
        </w:rPr>
        <w:t xml:space="preserve"> Web School</w:t>
      </w:r>
    </w:p>
    <w:p w14:paraId="25BACD64" w14:textId="5A0BD092" w:rsidR="00B039AD" w:rsidRPr="00F017BF" w:rsidRDefault="00F017BF" w:rsidP="00F017BF">
      <w:pPr>
        <w:pStyle w:val="ListBullet"/>
        <w:rPr>
          <w:color w:val="auto"/>
        </w:rPr>
      </w:pPr>
      <w:r>
        <w:rPr>
          <w:color w:val="auto"/>
        </w:rPr>
        <w:t>Researched tech trends in order to manage social media site with valuable information</w:t>
      </w:r>
      <w:r w:rsidR="003444FB">
        <w:rPr>
          <w:color w:val="auto"/>
        </w:rPr>
        <w:t xml:space="preserve"> for Interface Web School</w:t>
      </w:r>
      <w:r>
        <w:rPr>
          <w:color w:val="auto"/>
        </w:rPr>
        <w:br/>
      </w:r>
    </w:p>
    <w:p w14:paraId="0A6638D8" w14:textId="77777777" w:rsidR="00B039AD" w:rsidRPr="00D84636" w:rsidRDefault="00B039AD" w:rsidP="00B039AD">
      <w:pPr>
        <w:pStyle w:val="Subsection"/>
        <w:spacing w:before="100"/>
        <w:rPr>
          <w:color w:val="auto"/>
        </w:rPr>
      </w:pPr>
      <w:r>
        <w:rPr>
          <w:color w:val="auto"/>
        </w:rPr>
        <w:t>motivated and Driven Individual</w:t>
      </w:r>
    </w:p>
    <w:p w14:paraId="0E9F5CD6" w14:textId="45491E49"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r w:rsidR="003444FB">
        <w:rPr>
          <w:color w:val="auto"/>
        </w:rPr>
        <w:t xml:space="preserve"> at what I know and learn what I do not</w:t>
      </w:r>
    </w:p>
    <w:p w14:paraId="12B93139" w14:textId="3CDF5B64" w:rsidR="00B039AD" w:rsidRDefault="00F017BF" w:rsidP="00B039AD">
      <w:pPr>
        <w:pStyle w:val="ListBullet"/>
        <w:rPr>
          <w:color w:val="auto"/>
        </w:rPr>
      </w:pPr>
      <w:r>
        <w:rPr>
          <w:color w:val="auto"/>
        </w:rPr>
        <w:t>Learning</w:t>
      </w:r>
      <w:r w:rsidR="00B039AD">
        <w:rPr>
          <w:color w:val="auto"/>
        </w:rPr>
        <w:t xml:space="preserve"> to code</w:t>
      </w:r>
      <w:r w:rsidR="00D576F5">
        <w:rPr>
          <w:color w:val="auto"/>
        </w:rPr>
        <w:t xml:space="preserve"> websites and web based apps</w:t>
      </w:r>
      <w:r>
        <w:rPr>
          <w:color w:val="auto"/>
        </w:rPr>
        <w:t xml:space="preserve">, </w:t>
      </w:r>
      <w:r w:rsidR="003444FB">
        <w:rPr>
          <w:color w:val="auto"/>
        </w:rPr>
        <w:t>while</w:t>
      </w:r>
      <w:r>
        <w:rPr>
          <w:color w:val="auto"/>
        </w:rPr>
        <w:t xml:space="preserve"> teaching, coaching, and being active with family</w:t>
      </w:r>
    </w:p>
    <w:p w14:paraId="65A20303" w14:textId="5FC1D2E2"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w:t>
      </w:r>
      <w:r w:rsidR="003444FB">
        <w:rPr>
          <w:color w:val="auto"/>
        </w:rPr>
        <w:t xml:space="preserve">degree </w:t>
      </w:r>
      <w:r w:rsidR="00D576F5">
        <w:rPr>
          <w:color w:val="auto"/>
        </w:rPr>
        <w:t xml:space="preserve">paid for free </w:t>
      </w:r>
    </w:p>
    <w:p w14:paraId="1366F1B2" w14:textId="77777777" w:rsidR="007A3F6E" w:rsidRPr="00B039AD" w:rsidRDefault="00D84636">
      <w:pPr>
        <w:pStyle w:val="Subsection"/>
        <w:rPr>
          <w:color w:val="auto"/>
          <w:szCs w:val="18"/>
        </w:rPr>
      </w:pPr>
      <w:r w:rsidRPr="00B039AD">
        <w:rPr>
          <w:color w:val="auto"/>
          <w:szCs w:val="18"/>
        </w:rPr>
        <w:t>Related Work</w:t>
      </w:r>
    </w:p>
    <w:p w14:paraId="6F53056A" w14:textId="77777777"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14:paraId="5F03A5D9" w14:textId="29C413DA"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00F017BF">
        <w:rPr>
          <w:color w:val="auto"/>
        </w:rPr>
        <w:t xml:space="preserve">JavaScript, </w:t>
      </w:r>
      <w:r w:rsidR="003444FB">
        <w:rPr>
          <w:color w:val="auto"/>
        </w:rPr>
        <w:t xml:space="preserve">jQuery, jQuery Mobile, </w:t>
      </w:r>
      <w:proofErr w:type="spellStart"/>
      <w:r w:rsidR="00F017BF">
        <w:rPr>
          <w:color w:val="auto"/>
        </w:rPr>
        <w:t>Git</w:t>
      </w:r>
      <w:proofErr w:type="spellEnd"/>
      <w:r w:rsidR="00F017BF">
        <w:rPr>
          <w:color w:val="auto"/>
        </w:rPr>
        <w:t xml:space="preserve">, </w:t>
      </w:r>
      <w:r w:rsidRPr="00D84636">
        <w:rPr>
          <w:color w:val="auto"/>
        </w:rPr>
        <w:t>and Ruby on Rails</w:t>
      </w:r>
    </w:p>
    <w:p w14:paraId="623A4D50" w14:textId="138813A2" w:rsidR="003444FB" w:rsidRDefault="003444FB" w:rsidP="00D84636">
      <w:pPr>
        <w:pStyle w:val="ListBullet"/>
        <w:rPr>
          <w:color w:val="auto"/>
        </w:rPr>
      </w:pPr>
      <w:r>
        <w:rPr>
          <w:color w:val="auto"/>
        </w:rPr>
        <w:t xml:space="preserve">Familiar with </w:t>
      </w:r>
      <w:proofErr w:type="spellStart"/>
      <w:r>
        <w:rPr>
          <w:color w:val="auto"/>
        </w:rPr>
        <w:t>Github</w:t>
      </w:r>
      <w:proofErr w:type="spellEnd"/>
      <w:r>
        <w:rPr>
          <w:color w:val="auto"/>
        </w:rPr>
        <w:t>, Slack, Gimp, Adobe</w:t>
      </w:r>
    </w:p>
    <w:p w14:paraId="29FE56DE" w14:textId="77777777" w:rsidR="001633A1" w:rsidRDefault="001633A1" w:rsidP="00D84636">
      <w:pPr>
        <w:pStyle w:val="ListBullet"/>
        <w:rPr>
          <w:color w:val="auto"/>
        </w:rPr>
      </w:pPr>
      <w:r>
        <w:rPr>
          <w:color w:val="auto"/>
        </w:rPr>
        <w:t>Tutor for student-athletes at the University of Nebraska-Lincoln</w:t>
      </w:r>
    </w:p>
    <w:p w14:paraId="1D573EBE" w14:textId="77777777" w:rsidR="00E65A0E" w:rsidRDefault="00E65A0E" w:rsidP="00E65A0E">
      <w:pPr>
        <w:pStyle w:val="ListBullet"/>
        <w:numPr>
          <w:ilvl w:val="0"/>
          <w:numId w:val="0"/>
        </w:numPr>
        <w:ind w:left="144" w:hanging="144"/>
        <w:rPr>
          <w:color w:val="auto"/>
        </w:rPr>
      </w:pPr>
    </w:p>
    <w:p w14:paraId="370ECC6D" w14:textId="77777777"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14:paraId="4DC53D6D" w14:textId="77777777" w:rsidR="00E65A0E" w:rsidRPr="00CC5455" w:rsidRDefault="00E65A0E" w:rsidP="00E65A0E">
      <w:pPr>
        <w:pStyle w:val="ListBullet"/>
        <w:numPr>
          <w:ilvl w:val="0"/>
          <w:numId w:val="0"/>
        </w:numPr>
        <w:spacing w:after="40"/>
        <w:ind w:left="-144"/>
        <w:rPr>
          <w:b/>
          <w:color w:val="0070C0"/>
          <w:sz w:val="24"/>
          <w:szCs w:val="24"/>
        </w:rPr>
      </w:pPr>
    </w:p>
    <w:p w14:paraId="22D2518C" w14:textId="77777777" w:rsidR="00E65A0E" w:rsidRDefault="00E65A0E" w:rsidP="00E65A0E">
      <w:pPr>
        <w:sectPr w:rsidR="00E65A0E" w:rsidSect="00E65A0E">
          <w:footerReference w:type="default" r:id="rId12"/>
          <w:type w:val="continuous"/>
          <w:pgSz w:w="12240" w:h="15840"/>
          <w:pgMar w:top="1296" w:right="1440" w:bottom="1440" w:left="1440" w:header="720" w:footer="720" w:gutter="0"/>
          <w:pgNumType w:start="1"/>
          <w:cols w:space="720"/>
          <w:titlePg/>
          <w:docGrid w:linePitch="360"/>
        </w:sectPr>
      </w:pPr>
    </w:p>
    <w:p w14:paraId="798F1E41" w14:textId="77777777" w:rsidR="00E65A0E" w:rsidRPr="00CB0D15" w:rsidRDefault="00E65A0E" w:rsidP="00E65A0E">
      <w:r w:rsidRPr="00E65A0E">
        <w:rPr>
          <w:b/>
        </w:rPr>
        <w:lastRenderedPageBreak/>
        <w:t>Tracy Wernsman</w:t>
      </w:r>
      <w:r w:rsidRPr="00CB0D15">
        <w:br/>
      </w:r>
      <w:r w:rsidRPr="003444FB">
        <w:rPr>
          <w:sz w:val="16"/>
          <w:szCs w:val="16"/>
        </w:rPr>
        <w:t>Assistant Principal</w:t>
      </w:r>
      <w:r w:rsidRPr="003444FB">
        <w:rPr>
          <w:sz w:val="16"/>
          <w:szCs w:val="16"/>
        </w:rPr>
        <w:br/>
        <w:t>Title I Director</w:t>
      </w:r>
      <w:r w:rsidRPr="003444FB">
        <w:rPr>
          <w:sz w:val="16"/>
          <w:szCs w:val="16"/>
        </w:rPr>
        <w:br/>
        <w:t>4700 Giles Road</w:t>
      </w:r>
      <w:r w:rsidRPr="003444FB">
        <w:rPr>
          <w:sz w:val="16"/>
          <w:szCs w:val="16"/>
        </w:rPr>
        <w:br/>
        <w:t>Omaha, Nebraska 68157</w:t>
      </w:r>
      <w:r w:rsidRPr="003444FB">
        <w:rPr>
          <w:sz w:val="16"/>
          <w:szCs w:val="16"/>
        </w:rPr>
        <w:br/>
        <w:t>tracy.wernsman@ops.org</w:t>
      </w:r>
      <w:r w:rsidRPr="003444FB">
        <w:rPr>
          <w:sz w:val="16"/>
          <w:szCs w:val="16"/>
        </w:rPr>
        <w:br/>
        <w:t>402.557.3100</w:t>
      </w:r>
    </w:p>
    <w:p w14:paraId="6665D796" w14:textId="6C0C75FF" w:rsidR="003444FB" w:rsidRPr="003444FB" w:rsidRDefault="00E65A0E" w:rsidP="00E65A0E">
      <w:r w:rsidRPr="00E65A0E">
        <w:rPr>
          <w:b/>
        </w:rPr>
        <w:t>Rob </w:t>
      </w:r>
      <w:proofErr w:type="spellStart"/>
      <w:r w:rsidRPr="00E65A0E">
        <w:rPr>
          <w:b/>
        </w:rPr>
        <w:t>Locken</w:t>
      </w:r>
      <w:proofErr w:type="spellEnd"/>
      <w:r w:rsidRPr="00CB0D15">
        <w:br/>
      </w:r>
      <w:r w:rsidRPr="003444FB">
        <w:rPr>
          <w:sz w:val="16"/>
          <w:szCs w:val="16"/>
        </w:rPr>
        <w:t>Athletic Director</w:t>
      </w:r>
      <w:r w:rsidRPr="003444FB">
        <w:rPr>
          <w:sz w:val="16"/>
          <w:szCs w:val="16"/>
        </w:rPr>
        <w:br/>
        <w:t>4700 Giles Road</w:t>
      </w:r>
      <w:r w:rsidRPr="003444FB">
        <w:rPr>
          <w:sz w:val="16"/>
          <w:szCs w:val="16"/>
        </w:rPr>
        <w:br/>
        <w:t>Omaha, Nebraska 68157</w:t>
      </w:r>
      <w:r w:rsidRPr="003444FB">
        <w:rPr>
          <w:sz w:val="16"/>
          <w:szCs w:val="16"/>
        </w:rPr>
        <w:br/>
        <w:t>robert.locken@ops.org</w:t>
      </w:r>
      <w:r w:rsidRPr="003444FB">
        <w:rPr>
          <w:sz w:val="16"/>
          <w:szCs w:val="16"/>
        </w:rPr>
        <w:br/>
        <w:t>402.557.3100</w:t>
      </w:r>
    </w:p>
    <w:p w14:paraId="4E43A335" w14:textId="3FAB0B05" w:rsidR="00E65A0E" w:rsidRPr="003444FB" w:rsidRDefault="00E65A0E" w:rsidP="00E65A0E">
      <w:pPr>
        <w:rPr>
          <w:sz w:val="16"/>
          <w:szCs w:val="16"/>
        </w:rPr>
      </w:pPr>
      <w:r w:rsidRPr="00E65A0E">
        <w:rPr>
          <w:b/>
        </w:rPr>
        <w:t>Shonna Dorsey</w:t>
      </w:r>
      <w:r>
        <w:br/>
      </w:r>
      <w:r w:rsidRPr="003444FB">
        <w:rPr>
          <w:sz w:val="16"/>
          <w:szCs w:val="16"/>
        </w:rPr>
        <w:t xml:space="preserve">Interface </w:t>
      </w:r>
      <w:r w:rsidR="00F017BF" w:rsidRPr="003444FB">
        <w:rPr>
          <w:sz w:val="16"/>
          <w:szCs w:val="16"/>
        </w:rPr>
        <w:t>The Web</w:t>
      </w:r>
      <w:r w:rsidRPr="003444FB">
        <w:rPr>
          <w:sz w:val="16"/>
          <w:szCs w:val="16"/>
        </w:rPr>
        <w:t xml:space="preserve"> School</w:t>
      </w:r>
      <w:r w:rsidRPr="003444FB">
        <w:rPr>
          <w:sz w:val="16"/>
          <w:szCs w:val="16"/>
        </w:rPr>
        <w:br/>
        <w:t>1905 Harney Street Suite 210</w:t>
      </w:r>
      <w:r w:rsidRPr="003444FB">
        <w:rPr>
          <w:sz w:val="16"/>
          <w:szCs w:val="16"/>
        </w:rPr>
        <w:br/>
      </w:r>
      <w:r w:rsidRPr="003444FB">
        <w:rPr>
          <w:sz w:val="16"/>
          <w:szCs w:val="16"/>
        </w:rPr>
        <w:lastRenderedPageBreak/>
        <w:t>Omaha, NE 68102</w:t>
      </w:r>
      <w:r w:rsidRPr="003444FB">
        <w:rPr>
          <w:sz w:val="16"/>
          <w:szCs w:val="16"/>
        </w:rPr>
        <w:br/>
        <w:t>shonna@interfaceschool.com</w:t>
      </w:r>
    </w:p>
    <w:p w14:paraId="13D90C10" w14:textId="3517B60B" w:rsidR="00E65A0E" w:rsidRDefault="00E65A0E" w:rsidP="00E65A0E">
      <w:r w:rsidRPr="00E65A0E">
        <w:rPr>
          <w:b/>
        </w:rPr>
        <w:t>Nancy Christensen</w:t>
      </w:r>
      <w:r w:rsidRPr="00CB0D15">
        <w:br/>
      </w:r>
      <w:r w:rsidRPr="003444FB">
        <w:rPr>
          <w:sz w:val="16"/>
          <w:szCs w:val="16"/>
        </w:rPr>
        <w:t xml:space="preserve">Professional (Master’s Professor) </w:t>
      </w:r>
      <w:r w:rsidRPr="003444FB">
        <w:rPr>
          <w:sz w:val="16"/>
          <w:szCs w:val="16"/>
        </w:rPr>
        <w:br/>
        <w:t>1922 Parkview Drive</w:t>
      </w:r>
      <w:r w:rsidRPr="003444FB">
        <w:rPr>
          <w:sz w:val="16"/>
          <w:szCs w:val="16"/>
        </w:rPr>
        <w:br/>
        <w:t>Fremont, Nebraska 68025</w:t>
      </w:r>
      <w:r w:rsidRPr="003444FB">
        <w:rPr>
          <w:sz w:val="16"/>
          <w:szCs w:val="16"/>
        </w:rPr>
        <w:br/>
        <w:t>christensen@midlandu.edu</w:t>
      </w:r>
      <w:r w:rsidRPr="003444FB">
        <w:rPr>
          <w:sz w:val="16"/>
          <w:szCs w:val="16"/>
        </w:rPr>
        <w:br/>
        <w:t>402.720.3725</w:t>
      </w:r>
      <w:r w:rsidR="00D576F5">
        <w:br/>
      </w:r>
      <w:r>
        <w:rPr>
          <w:b/>
        </w:rPr>
        <w:br/>
      </w:r>
      <w:r w:rsidRPr="00E65A0E">
        <w:rPr>
          <w:b/>
        </w:rPr>
        <w:t>Keegan </w:t>
      </w:r>
      <w:proofErr w:type="spellStart"/>
      <w:r w:rsidRPr="00E65A0E">
        <w:rPr>
          <w:b/>
        </w:rPr>
        <w:t>Korf</w:t>
      </w:r>
      <w:proofErr w:type="spellEnd"/>
      <w:r w:rsidRPr="00CB0D15">
        <w:br/>
      </w:r>
      <w:r w:rsidRPr="003444FB">
        <w:rPr>
          <w:sz w:val="16"/>
          <w:szCs w:val="16"/>
        </w:rPr>
        <w:t xml:space="preserve">Colleague </w:t>
      </w:r>
      <w:r w:rsidRPr="003444FB">
        <w:rPr>
          <w:sz w:val="16"/>
          <w:szCs w:val="16"/>
        </w:rPr>
        <w:br/>
        <w:t>3215 Cuming St</w:t>
      </w:r>
      <w:r w:rsidRPr="003444FB">
        <w:rPr>
          <w:sz w:val="16"/>
          <w:szCs w:val="16"/>
        </w:rPr>
        <w:br/>
        <w:t>Omaha, Nebraska 68131</w:t>
      </w:r>
      <w:r w:rsidRPr="003444FB">
        <w:rPr>
          <w:sz w:val="16"/>
          <w:szCs w:val="16"/>
        </w:rPr>
        <w:br/>
        <w:t>keegan.korf@ops.org</w:t>
      </w:r>
      <w:r w:rsidRPr="003444FB">
        <w:rPr>
          <w:sz w:val="16"/>
          <w:szCs w:val="16"/>
        </w:rPr>
        <w:br/>
        <w:t>402.557.2222</w:t>
      </w:r>
    </w:p>
    <w:p w14:paraId="08B08A32" w14:textId="77777777"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lastRenderedPageBreak/>
        <w:t>Sam Krause</w:t>
      </w:r>
      <w:r>
        <w:br/>
      </w:r>
      <w:r w:rsidRPr="003444FB">
        <w:rPr>
          <w:sz w:val="16"/>
          <w:szCs w:val="16"/>
        </w:rPr>
        <w:t>Colleague</w:t>
      </w:r>
      <w:r w:rsidRPr="003444FB">
        <w:rPr>
          <w:sz w:val="16"/>
          <w:szCs w:val="16"/>
        </w:rPr>
        <w:br/>
        <w:t>150 Church Street</w:t>
      </w:r>
      <w:r w:rsidRPr="003444FB">
        <w:rPr>
          <w:sz w:val="16"/>
          <w:szCs w:val="16"/>
        </w:rPr>
        <w:br/>
        <w:t>Malvern, PA 19355</w:t>
      </w:r>
      <w:r w:rsidRPr="003444FB">
        <w:rPr>
          <w:sz w:val="16"/>
          <w:szCs w:val="16"/>
        </w:rPr>
        <w:br/>
      </w:r>
      <w:r w:rsidRPr="003444FB">
        <w:rPr>
          <w:sz w:val="16"/>
          <w:szCs w:val="16"/>
        </w:rPr>
        <w:lastRenderedPageBreak/>
        <w:t>samuelkrause@gmail.com</w:t>
      </w:r>
      <w:r w:rsidR="00D576F5" w:rsidRPr="003444FB">
        <w:rPr>
          <w:sz w:val="16"/>
          <w:szCs w:val="16"/>
        </w:rPr>
        <w:br/>
        <w:t>610.730.9955</w:t>
      </w:r>
    </w:p>
    <w:p w14:paraId="77B26578" w14:textId="77777777" w:rsidR="00E65A0E" w:rsidRPr="00E65A0E" w:rsidRDefault="00E65A0E" w:rsidP="00F017BF">
      <w:pPr>
        <w:pStyle w:val="ListBullet"/>
        <w:numPr>
          <w:ilvl w:val="0"/>
          <w:numId w:val="0"/>
        </w:numPr>
        <w:rPr>
          <w:color w:val="auto"/>
        </w:rPr>
        <w:sectPr w:rsidR="00E65A0E" w:rsidRPr="00E65A0E" w:rsidSect="00E65A0E">
          <w:type w:val="continuous"/>
          <w:pgSz w:w="12240" w:h="15840"/>
          <w:pgMar w:top="1584" w:right="1440" w:bottom="1440" w:left="1440" w:header="720" w:footer="720" w:gutter="0"/>
          <w:cols w:space="720"/>
          <w:docGrid w:linePitch="360"/>
        </w:sectPr>
      </w:pPr>
    </w:p>
    <w:p w14:paraId="11EBAD79" w14:textId="77777777" w:rsidR="002C35FB" w:rsidRDefault="002C35FB" w:rsidP="00D576F5"/>
    <w:sectPr w:rsidR="002C35FB" w:rsidSect="00E65A0E">
      <w:footerReference w:type="default" r:id="rId13"/>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FEE92" w14:textId="77777777" w:rsidR="005B25B0" w:rsidRDefault="005B25B0">
      <w:pPr>
        <w:spacing w:after="0"/>
      </w:pPr>
      <w:r>
        <w:separator/>
      </w:r>
    </w:p>
  </w:endnote>
  <w:endnote w:type="continuationSeparator" w:id="0">
    <w:p w14:paraId="1790F22C" w14:textId="77777777" w:rsidR="005B25B0" w:rsidRDefault="005B2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54C5" w14:textId="77777777" w:rsidR="00E65A0E" w:rsidRDefault="00E65A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8F99" w14:textId="77777777"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63867" w14:textId="77777777" w:rsidR="005B25B0" w:rsidRDefault="005B25B0">
      <w:pPr>
        <w:spacing w:after="0"/>
      </w:pPr>
      <w:r>
        <w:separator/>
      </w:r>
    </w:p>
  </w:footnote>
  <w:footnote w:type="continuationSeparator" w:id="0">
    <w:p w14:paraId="5E92DD95" w14:textId="77777777" w:rsidR="005B25B0" w:rsidRDefault="005B25B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0C3150"/>
    <w:rsid w:val="00100DBA"/>
    <w:rsid w:val="001633A1"/>
    <w:rsid w:val="00257F1A"/>
    <w:rsid w:val="002C35FB"/>
    <w:rsid w:val="002F5504"/>
    <w:rsid w:val="00302958"/>
    <w:rsid w:val="003444FB"/>
    <w:rsid w:val="005B25B0"/>
    <w:rsid w:val="006B2E63"/>
    <w:rsid w:val="0072775C"/>
    <w:rsid w:val="007532AB"/>
    <w:rsid w:val="00797C5C"/>
    <w:rsid w:val="007A3F6E"/>
    <w:rsid w:val="007A40C1"/>
    <w:rsid w:val="007E2663"/>
    <w:rsid w:val="00814D45"/>
    <w:rsid w:val="00962E95"/>
    <w:rsid w:val="00AE2A00"/>
    <w:rsid w:val="00B039AD"/>
    <w:rsid w:val="00B65CBB"/>
    <w:rsid w:val="00BF7A77"/>
    <w:rsid w:val="00CC5455"/>
    <w:rsid w:val="00D576F5"/>
    <w:rsid w:val="00D84636"/>
    <w:rsid w:val="00E65A0E"/>
    <w:rsid w:val="00E72705"/>
    <w:rsid w:val="00E84121"/>
    <w:rsid w:val="00EE09E7"/>
    <w:rsid w:val="00F017BF"/>
    <w:rsid w:val="00F81F95"/>
    <w:rsid w:val="00FD59CB"/>
    <w:rsid w:val="00FE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8BE9"/>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decuddy"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codecuddy.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035028"/>
    <w:rsid w:val="00176C64"/>
    <w:rsid w:val="001A50F7"/>
    <w:rsid w:val="00234B97"/>
    <w:rsid w:val="002B533A"/>
    <w:rsid w:val="003C0DA8"/>
    <w:rsid w:val="003F3DA2"/>
    <w:rsid w:val="00485085"/>
    <w:rsid w:val="005034E6"/>
    <w:rsid w:val="007174BD"/>
    <w:rsid w:val="0074254B"/>
    <w:rsid w:val="00785FC6"/>
    <w:rsid w:val="007F0BCE"/>
    <w:rsid w:val="008F6473"/>
    <w:rsid w:val="00A6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 | https://codecuddy.github.io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C6F0ADB0-AC22-4BA1-9E2A-AEEB1A92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Charles Cuddy</cp:lastModifiedBy>
  <cp:revision>2</cp:revision>
  <dcterms:created xsi:type="dcterms:W3CDTF">2016-11-18T21:00:00Z</dcterms:created>
  <dcterms:modified xsi:type="dcterms:W3CDTF">2016-11-18T21:00:00Z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