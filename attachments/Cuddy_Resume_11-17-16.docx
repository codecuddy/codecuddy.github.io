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4268C" w14:textId="77777777" w:rsidR="00CC5455" w:rsidRDefault="00CC5455" w:rsidP="00CC5455">
      <w:pPr>
        <w:pStyle w:val="Title"/>
        <w:spacing w:before="100" w:beforeAutospacing="1"/>
        <w:sectPr w:rsidR="00CC5455" w:rsidSect="00E65A0E">
          <w:pgSz w:w="12240" w:h="15840"/>
          <w:pgMar w:top="1152" w:right="1440" w:bottom="1440" w:left="1440" w:header="720" w:footer="720" w:gutter="0"/>
          <w:cols w:num="2" w:space="720"/>
          <w:docGrid w:linePitch="360"/>
        </w:sectPr>
      </w:pPr>
    </w:p>
    <w:p w14:paraId="5197BC2C" w14:textId="77777777" w:rsidR="007A3F6E" w:rsidRPr="00D84636" w:rsidRDefault="007532AB" w:rsidP="00CC5455">
      <w:pPr>
        <w:pStyle w:val="Title"/>
        <w:tabs>
          <w:tab w:val="right" w:pos="9360"/>
        </w:tabs>
        <w:ind w:left="-144"/>
        <w:rPr>
          <w:color w:val="auto"/>
        </w:rPr>
      </w:pPr>
      <w:sdt>
        <w:sdtPr>
          <w:rPr>
            <w:color w:val="0070C0"/>
          </w:rPr>
          <w:alias w:val="Your Name"/>
          <w:tag w:val=""/>
          <w:id w:val="1246310863"/>
          <w:placeholder>
            <w:docPart w:val="A2CEACB5757F461295E14553086F4972"/>
          </w:placeholder>
          <w:dataBinding w:prefixMappings="xmlns:ns0='http://purl.org/dc/elements/1.1/' xmlns:ns1='http://schemas.openxmlformats.org/package/2006/metadata/core-properties' " w:xpath="/ns1:coreProperties[1]/ns0:creator[1]" w:storeItemID="{6C3C8BC8-F283-45AE-878A-BAB7291924A1}"/>
          <w:text/>
        </w:sdtPr>
        <w:sdtEndPr/>
        <w:sdtContent>
          <w:r w:rsidR="00EE09E7" w:rsidRPr="002C35FB">
            <w:rPr>
              <w:color w:val="0070C0"/>
            </w:rPr>
            <w:t>Charlie Cuddy</w:t>
          </w:r>
        </w:sdtContent>
      </w:sdt>
      <w:r w:rsidR="00CC5455">
        <w:rPr>
          <w:color w:val="0070C0"/>
        </w:rPr>
        <w:tab/>
      </w:r>
    </w:p>
    <w:p w14:paraId="451AD2BA" w14:textId="55DECC87" w:rsidR="007A3F6E" w:rsidRPr="00E65A0E" w:rsidRDefault="007532AB" w:rsidP="00E65A0E">
      <w:pPr>
        <w:ind w:left="-144"/>
        <w:rPr>
          <w:color w:val="auto"/>
        </w:rPr>
      </w:pPr>
      <w:sdt>
        <w:sdtPr>
          <w:rPr>
            <w:color w:val="auto"/>
          </w:rPr>
          <w:alias w:val="Address"/>
          <w:tag w:val=""/>
          <w:id w:val="-593780209"/>
          <w:placeholder>
            <w:docPart w:val="3B036D821318474BB9003A4AF586905F"/>
          </w:placeholder>
          <w:dataBinding w:prefixMappings="xmlns:ns0='http://schemas.microsoft.com/office/2006/coverPageProps' " w:xpath="/ns0:CoverPageProperties[1]/ns0:CompanyAddress[1]" w:storeItemID="{55AF091B-3C7A-41E3-B477-F2FDAA23CFDA}"/>
          <w:text/>
        </w:sdtPr>
        <w:sdtEndPr/>
        <w:sdtContent>
          <w:r w:rsidR="00EE09E7" w:rsidRPr="00D84636">
            <w:rPr>
              <w:color w:val="auto"/>
            </w:rPr>
            <w:t>13641 Atwood Ave Omaha, NE 68144</w:t>
          </w:r>
        </w:sdtContent>
      </w:sdt>
      <w:r w:rsidR="00F81F95" w:rsidRPr="00D84636">
        <w:rPr>
          <w:color w:val="auto"/>
        </w:rPr>
        <w:t> | </w:t>
      </w:r>
      <w:sdt>
        <w:sdtPr>
          <w:rPr>
            <w:color w:val="auto"/>
          </w:rPr>
          <w:alias w:val="Telephone"/>
          <w:tag w:val=""/>
          <w:id w:val="-1416317146"/>
          <w:placeholder>
            <w:docPart w:val="46A5A3434A784D9DB166BEB4C7BBFC5A"/>
          </w:placeholder>
          <w:dataBinding w:prefixMappings="xmlns:ns0='http://schemas.microsoft.com/office/2006/coverPageProps' " w:xpath="/ns0:CoverPageProperties[1]/ns0:CompanyPhone[1]" w:storeItemID="{55AF091B-3C7A-41E3-B477-F2FDAA23CFDA}"/>
          <w:text/>
        </w:sdtPr>
        <w:sdtEndPr/>
        <w:sdtContent>
          <w:r w:rsidR="00EE09E7" w:rsidRPr="00D84636">
            <w:rPr>
              <w:color w:val="auto"/>
            </w:rPr>
            <w:t>402.309.0853</w:t>
          </w:r>
        </w:sdtContent>
      </w:sdt>
      <w:r w:rsidR="00F81F95" w:rsidRPr="00D84636">
        <w:rPr>
          <w:color w:val="auto"/>
        </w:rPr>
        <w:t> | </w:t>
      </w:r>
      <w:sdt>
        <w:sdtPr>
          <w:rPr>
            <w:color w:val="auto"/>
          </w:rPr>
          <w:alias w:val="Email"/>
          <w:tag w:val=""/>
          <w:id w:val="-391963670"/>
          <w:placeholder>
            <w:docPart w:val="2152672999C846ED97E17019B59FC906"/>
          </w:placeholder>
          <w:dataBinding w:prefixMappings="xmlns:ns0='http://schemas.microsoft.com/office/2006/coverPageProps' " w:xpath="/ns0:CoverPageProperties[1]/ns0:CompanyEmail[1]" w:storeItemID="{55AF091B-3C7A-41E3-B477-F2FDAA23CFDA}"/>
          <w:text/>
        </w:sdtPr>
        <w:sdtEndPr/>
        <w:sdtContent>
          <w:r w:rsidR="00AE2A00">
            <w:rPr>
              <w:color w:val="auto"/>
            </w:rPr>
            <w:t xml:space="preserve">charliecuddy4@gmail.com | https://codecuddy.github.io </w:t>
          </w:r>
        </w:sdtContent>
      </w:sdt>
      <w:r w:rsidR="00E65A0E">
        <w:rPr>
          <w:color w:val="auto"/>
        </w:rPr>
        <w:br/>
      </w:r>
      <w:r w:rsidR="00E65A0E">
        <w:rPr>
          <w:color w:val="auto"/>
        </w:rPr>
        <w:br/>
      </w:r>
      <w:r w:rsidR="00F81F95" w:rsidRPr="00E65A0E">
        <w:rPr>
          <w:b/>
          <w:color w:val="0070C0"/>
          <w:sz w:val="24"/>
          <w:szCs w:val="24"/>
        </w:rPr>
        <w:t>Objective</w:t>
      </w:r>
    </w:p>
    <w:p w14:paraId="25F70BD5" w14:textId="77777777" w:rsidR="003444FB" w:rsidRPr="003444FB" w:rsidRDefault="003444FB" w:rsidP="003444FB">
      <w:pPr>
        <w:spacing w:after="0"/>
        <w:rPr>
          <w:rFonts w:ascii="Cambria" w:eastAsia="Times New Roman" w:hAnsi="Cambria" w:cs="Times New Roman"/>
          <w:color w:val="auto"/>
          <w:szCs w:val="18"/>
          <w:lang w:eastAsia="en-US"/>
        </w:rPr>
      </w:pPr>
      <w:r w:rsidRPr="003444FB">
        <w:rPr>
          <w:rFonts w:ascii="Cambria" w:eastAsia="Times New Roman" w:hAnsi="Cambria" w:cs="Times New Roman"/>
          <w:iCs/>
          <w:color w:val="auto"/>
          <w:szCs w:val="18"/>
          <w:shd w:val="clear" w:color="auto" w:fill="FFFFFF"/>
          <w:lang w:eastAsia="en-US"/>
        </w:rPr>
        <w:t>To become a valuable member of a school or company that builds relationships and/or software to change the future — utilizing my teaching and coaching background, my recent master's degree in leadership and curriculum, and my passion for learning, specifically about computer programming and technology to add another dimension to the team.</w:t>
      </w:r>
    </w:p>
    <w:p w14:paraId="484E3235" w14:textId="77777777" w:rsidR="007A3F6E" w:rsidRPr="002C35FB" w:rsidRDefault="00F81F95" w:rsidP="00CC5455">
      <w:pPr>
        <w:pStyle w:val="SectionHeading"/>
        <w:ind w:left="-144"/>
        <w:rPr>
          <w:color w:val="0070C0"/>
        </w:rPr>
      </w:pPr>
      <w:r w:rsidRPr="002C35FB">
        <w:rPr>
          <w:color w:val="0070C0"/>
        </w:rPr>
        <w:t>Education</w:t>
      </w:r>
    </w:p>
    <w:p w14:paraId="7AE8E97A" w14:textId="77777777" w:rsidR="007A3F6E" w:rsidRPr="00D84636" w:rsidRDefault="00EE09E7">
      <w:pPr>
        <w:pStyle w:val="Subsection"/>
        <w:spacing w:before="100"/>
        <w:rPr>
          <w:color w:val="auto"/>
        </w:rPr>
      </w:pPr>
      <w:r w:rsidRPr="00D84636">
        <w:rPr>
          <w:color w:val="auto"/>
        </w:rPr>
        <w:t>m.ed Leadership in teaching and learning</w:t>
      </w:r>
      <w:r w:rsidR="00F81F95" w:rsidRPr="00D84636">
        <w:rPr>
          <w:color w:val="auto"/>
        </w:rPr>
        <w:t> | </w:t>
      </w:r>
      <w:r w:rsidRPr="00D84636">
        <w:rPr>
          <w:color w:val="auto"/>
        </w:rPr>
        <w:t>july 2016</w:t>
      </w:r>
      <w:r w:rsidR="00F81F95" w:rsidRPr="00D84636">
        <w:rPr>
          <w:color w:val="auto"/>
        </w:rPr>
        <w:t> | </w:t>
      </w:r>
      <w:r w:rsidRPr="00D84636">
        <w:rPr>
          <w:color w:val="auto"/>
        </w:rPr>
        <w:t>midland university</w:t>
      </w:r>
    </w:p>
    <w:p w14:paraId="5451DF6F" w14:textId="77777777" w:rsidR="007A3F6E" w:rsidRDefault="00F81F95">
      <w:pPr>
        <w:pStyle w:val="ListBullet"/>
        <w:rPr>
          <w:color w:val="auto"/>
        </w:rPr>
      </w:pPr>
      <w:r w:rsidRPr="00D84636">
        <w:rPr>
          <w:color w:val="auto"/>
        </w:rPr>
        <w:t xml:space="preserve">Major: </w:t>
      </w:r>
      <w:r w:rsidR="00EE09E7" w:rsidRPr="00D84636">
        <w:rPr>
          <w:color w:val="auto"/>
        </w:rPr>
        <w:t>Curriculum and Leadership</w:t>
      </w:r>
      <w:r w:rsidR="00D576F5">
        <w:rPr>
          <w:color w:val="auto"/>
        </w:rPr>
        <w:t xml:space="preserve"> – Grade Point Average 4.0</w:t>
      </w:r>
    </w:p>
    <w:p w14:paraId="63F597BD" w14:textId="77777777" w:rsidR="001633A1" w:rsidRPr="00D84636" w:rsidRDefault="00D576F5">
      <w:pPr>
        <w:pStyle w:val="ListBullet"/>
        <w:rPr>
          <w:color w:val="auto"/>
        </w:rPr>
      </w:pPr>
      <w:r>
        <w:rPr>
          <w:color w:val="auto"/>
        </w:rPr>
        <w:t>Research: Fusing computer p</w:t>
      </w:r>
      <w:r w:rsidR="001633A1">
        <w:rPr>
          <w:color w:val="auto"/>
        </w:rPr>
        <w:t>rogramming with the existing math curriculum to study the impact it has on low income and minori</w:t>
      </w:r>
      <w:r>
        <w:rPr>
          <w:color w:val="auto"/>
        </w:rPr>
        <w:t>ty students’ perception of math</w:t>
      </w:r>
      <w:r w:rsidR="001633A1">
        <w:rPr>
          <w:color w:val="auto"/>
        </w:rPr>
        <w:t xml:space="preserve"> </w:t>
      </w:r>
    </w:p>
    <w:sdt>
      <w:sdtPr>
        <w:rPr>
          <w:b w:val="0"/>
          <w:bCs w:val="0"/>
          <w:caps w:val="0"/>
          <w:color w:val="auto"/>
        </w:rPr>
        <w:id w:val="-1106653387"/>
        <w15:repeatingSection/>
      </w:sdtPr>
      <w:sdtEndPr/>
      <w:sdtContent>
        <w:sdt>
          <w:sdtPr>
            <w:rPr>
              <w:b w:val="0"/>
              <w:bCs w:val="0"/>
              <w:caps w:val="0"/>
              <w:color w:val="auto"/>
            </w:rPr>
            <w:id w:val="-514004892"/>
            <w15:repeatingSectionItem/>
          </w:sdtPr>
          <w:sdtEndPr/>
          <w:sdtContent>
            <w:p w14:paraId="5FCB1582" w14:textId="77777777" w:rsidR="007A3F6E" w:rsidRPr="00D84636" w:rsidRDefault="00EE09E7">
              <w:pPr>
                <w:pStyle w:val="Subsection"/>
                <w:rPr>
                  <w:color w:val="auto"/>
                </w:rPr>
              </w:pPr>
              <w:r w:rsidRPr="00D84636">
                <w:rPr>
                  <w:color w:val="auto"/>
                </w:rPr>
                <w:t>bachelor of math in education and human science</w:t>
              </w:r>
              <w:r w:rsidR="00F81F95" w:rsidRPr="00D84636">
                <w:rPr>
                  <w:color w:val="auto"/>
                </w:rPr>
                <w:t> | </w:t>
              </w:r>
              <w:r w:rsidRPr="00D84636">
                <w:rPr>
                  <w:color w:val="auto"/>
                </w:rPr>
                <w:t>may 2010</w:t>
              </w:r>
              <w:r w:rsidR="00F81F95" w:rsidRPr="00D84636">
                <w:rPr>
                  <w:color w:val="auto"/>
                </w:rPr>
                <w:t> | </w:t>
              </w:r>
              <w:r w:rsidRPr="00D84636">
                <w:rPr>
                  <w:color w:val="auto"/>
                </w:rPr>
                <w:t>university of nebraska-lincoln</w:t>
              </w:r>
            </w:p>
            <w:p w14:paraId="0D0512FE" w14:textId="77777777" w:rsidR="007A3F6E" w:rsidRPr="00D84636" w:rsidRDefault="00F81F95">
              <w:pPr>
                <w:pStyle w:val="ListBullet"/>
                <w:rPr>
                  <w:color w:val="auto"/>
                </w:rPr>
              </w:pPr>
              <w:r w:rsidRPr="00D84636">
                <w:rPr>
                  <w:color w:val="auto"/>
                </w:rPr>
                <w:t xml:space="preserve">Major: </w:t>
              </w:r>
              <w:r w:rsidR="00EE09E7" w:rsidRPr="00D84636">
                <w:rPr>
                  <w:color w:val="auto"/>
                </w:rPr>
                <w:t>Mathematics</w:t>
              </w:r>
              <w:r w:rsidR="00D576F5">
                <w:rPr>
                  <w:color w:val="auto"/>
                </w:rPr>
                <w:t xml:space="preserve"> – Grade Point Average 3.59</w:t>
              </w:r>
            </w:p>
            <w:p w14:paraId="16B649EE" w14:textId="77777777" w:rsidR="007A3F6E" w:rsidRPr="00D84636" w:rsidRDefault="00EE09E7">
              <w:pPr>
                <w:pStyle w:val="ListBullet"/>
                <w:rPr>
                  <w:color w:val="auto"/>
                </w:rPr>
              </w:pPr>
              <w:r w:rsidRPr="00D84636">
                <w:rPr>
                  <w:color w:val="auto"/>
                </w:rPr>
                <w:t>Endorsement</w:t>
              </w:r>
              <w:r w:rsidR="00F81F95" w:rsidRPr="00D84636">
                <w:rPr>
                  <w:color w:val="auto"/>
                </w:rPr>
                <w:t xml:space="preserve">: </w:t>
              </w:r>
              <w:r w:rsidRPr="00D84636">
                <w:rPr>
                  <w:color w:val="auto"/>
                </w:rPr>
                <w:t>Coaching</w:t>
              </w:r>
            </w:p>
            <w:p w14:paraId="6A3EF704" w14:textId="77777777" w:rsidR="00CC5455" w:rsidRDefault="007532AB" w:rsidP="00CC5455">
              <w:pPr>
                <w:pStyle w:val="ListBullet"/>
                <w:numPr>
                  <w:ilvl w:val="0"/>
                  <w:numId w:val="0"/>
                </w:numPr>
                <w:ind w:left="144"/>
                <w:rPr>
                  <w:color w:val="auto"/>
                </w:rPr>
              </w:pPr>
            </w:p>
          </w:sdtContent>
        </w:sdt>
      </w:sdtContent>
    </w:sdt>
    <w:p w14:paraId="0C974034" w14:textId="77777777" w:rsidR="00B039AD" w:rsidRPr="00CC5455" w:rsidRDefault="00B039AD" w:rsidP="00CC5455">
      <w:pPr>
        <w:pStyle w:val="ListBullet"/>
        <w:numPr>
          <w:ilvl w:val="0"/>
          <w:numId w:val="0"/>
        </w:numPr>
        <w:ind w:left="-144"/>
        <w:rPr>
          <w:b/>
          <w:color w:val="auto"/>
          <w:sz w:val="24"/>
          <w:szCs w:val="24"/>
        </w:rPr>
      </w:pPr>
      <w:r w:rsidRPr="00CC5455">
        <w:rPr>
          <w:b/>
          <w:color w:val="0070C0"/>
          <w:sz w:val="24"/>
          <w:szCs w:val="24"/>
        </w:rPr>
        <w:t>Experience</w:t>
      </w:r>
    </w:p>
    <w:p w14:paraId="2186C603" w14:textId="77777777" w:rsidR="00B039AD" w:rsidRPr="00D84636" w:rsidRDefault="00B039AD" w:rsidP="00B039AD">
      <w:pPr>
        <w:pStyle w:val="Subsection"/>
        <w:spacing w:before="100"/>
        <w:rPr>
          <w:color w:val="auto"/>
        </w:rPr>
      </w:pPr>
      <w:r w:rsidRPr="00D84636">
        <w:rPr>
          <w:color w:val="auto"/>
        </w:rPr>
        <w:t>math teacher | omaha public schools-bryan High school | august 2010 - Present</w:t>
      </w:r>
    </w:p>
    <w:p w14:paraId="32711FB9" w14:textId="33708A71" w:rsidR="007A40C1" w:rsidRDefault="00B039AD" w:rsidP="007A40C1">
      <w:pPr>
        <w:pStyle w:val="ListBullet"/>
        <w:rPr>
          <w:color w:val="auto"/>
        </w:rPr>
      </w:pPr>
      <w:r w:rsidRPr="00D84636">
        <w:rPr>
          <w:color w:val="auto"/>
        </w:rPr>
        <w:t xml:space="preserve">Second Year Algebra, </w:t>
      </w:r>
      <w:r w:rsidR="003444FB">
        <w:rPr>
          <w:color w:val="auto"/>
        </w:rPr>
        <w:t>Pre-</w:t>
      </w:r>
      <w:proofErr w:type="spellStart"/>
      <w:r w:rsidR="003444FB">
        <w:rPr>
          <w:color w:val="auto"/>
        </w:rPr>
        <w:t>Calc</w:t>
      </w:r>
      <w:proofErr w:type="spellEnd"/>
      <w:r w:rsidR="003444FB">
        <w:rPr>
          <w:color w:val="auto"/>
        </w:rPr>
        <w:t xml:space="preserve">/Trig, </w:t>
      </w:r>
      <w:r w:rsidRPr="00D84636">
        <w:rPr>
          <w:color w:val="auto"/>
        </w:rPr>
        <w:t>ACT Preparation and Basic Computer Programming</w:t>
      </w:r>
    </w:p>
    <w:p w14:paraId="34BE9CDB" w14:textId="77777777" w:rsidR="007A40C1" w:rsidRDefault="007A40C1" w:rsidP="007A40C1">
      <w:pPr>
        <w:pStyle w:val="ListBullet"/>
        <w:numPr>
          <w:ilvl w:val="0"/>
          <w:numId w:val="0"/>
        </w:numPr>
        <w:ind w:left="144"/>
        <w:rPr>
          <w:color w:val="auto"/>
        </w:rPr>
      </w:pPr>
    </w:p>
    <w:p w14:paraId="661560C9" w14:textId="77777777" w:rsidR="007A40C1" w:rsidRPr="00D84636" w:rsidRDefault="007A40C1" w:rsidP="007A40C1">
      <w:pPr>
        <w:pStyle w:val="Subsection"/>
        <w:spacing w:before="100"/>
        <w:rPr>
          <w:color w:val="auto"/>
        </w:rPr>
      </w:pPr>
      <w:r>
        <w:rPr>
          <w:color w:val="auto"/>
        </w:rPr>
        <w:t xml:space="preserve">Operations manager apprentice </w:t>
      </w:r>
      <w:r w:rsidRPr="00D84636">
        <w:rPr>
          <w:color w:val="auto"/>
        </w:rPr>
        <w:t>| </w:t>
      </w:r>
      <w:r>
        <w:rPr>
          <w:color w:val="auto"/>
        </w:rPr>
        <w:t xml:space="preserve">interface the web school </w:t>
      </w:r>
      <w:r w:rsidRPr="00D84636">
        <w:rPr>
          <w:color w:val="auto"/>
        </w:rPr>
        <w:t>| </w:t>
      </w:r>
      <w:r>
        <w:rPr>
          <w:color w:val="auto"/>
        </w:rPr>
        <w:t>may 2016</w:t>
      </w:r>
      <w:r w:rsidRPr="00D84636">
        <w:rPr>
          <w:color w:val="auto"/>
        </w:rPr>
        <w:t xml:space="preserve"> </w:t>
      </w:r>
      <w:r>
        <w:rPr>
          <w:color w:val="auto"/>
        </w:rPr>
        <w:t>–</w:t>
      </w:r>
      <w:r w:rsidRPr="00D84636">
        <w:rPr>
          <w:color w:val="auto"/>
        </w:rPr>
        <w:t xml:space="preserve"> </w:t>
      </w:r>
      <w:r>
        <w:rPr>
          <w:color w:val="auto"/>
        </w:rPr>
        <w:t>august 2016</w:t>
      </w:r>
    </w:p>
    <w:p w14:paraId="5D2EF841" w14:textId="4D70DB36" w:rsidR="007A40C1" w:rsidRDefault="003444FB" w:rsidP="007A40C1">
      <w:pPr>
        <w:pStyle w:val="ListBullet"/>
        <w:rPr>
          <w:color w:val="auto"/>
        </w:rPr>
      </w:pPr>
      <w:r>
        <w:rPr>
          <w:color w:val="auto"/>
        </w:rPr>
        <w:t>Le</w:t>
      </w:r>
      <w:r w:rsidR="007A40C1">
        <w:rPr>
          <w:color w:val="auto"/>
        </w:rPr>
        <w:t xml:space="preserve">d on marketing, research, and recruitment </w:t>
      </w:r>
    </w:p>
    <w:p w14:paraId="6DF6AB67" w14:textId="7D967A29" w:rsidR="007A40C1" w:rsidRDefault="007A40C1" w:rsidP="007A40C1">
      <w:pPr>
        <w:pStyle w:val="ListBullet"/>
        <w:rPr>
          <w:color w:val="auto"/>
        </w:rPr>
      </w:pPr>
      <w:r>
        <w:rPr>
          <w:color w:val="auto"/>
        </w:rPr>
        <w:t>Manage</w:t>
      </w:r>
      <w:r w:rsidR="003444FB">
        <w:rPr>
          <w:color w:val="auto"/>
        </w:rPr>
        <w:t>d</w:t>
      </w:r>
      <w:r>
        <w:rPr>
          <w:color w:val="auto"/>
        </w:rPr>
        <w:t xml:space="preserve"> Interface WordPress site and social media platforms</w:t>
      </w:r>
    </w:p>
    <w:p w14:paraId="42DAFC7F" w14:textId="7F060B11" w:rsidR="007A40C1" w:rsidRPr="007A40C1" w:rsidRDefault="003444FB" w:rsidP="007A40C1">
      <w:pPr>
        <w:pStyle w:val="ListBullet"/>
        <w:rPr>
          <w:color w:val="auto"/>
        </w:rPr>
      </w:pPr>
      <w:r>
        <w:rPr>
          <w:color w:val="auto"/>
        </w:rPr>
        <w:t>Co-ra</w:t>
      </w:r>
      <w:r w:rsidR="007A40C1">
        <w:rPr>
          <w:color w:val="auto"/>
        </w:rPr>
        <w:t>n Coffee and Code and Wine and Code meetups</w:t>
      </w:r>
    </w:p>
    <w:sdt>
      <w:sdtPr>
        <w:rPr>
          <w:b w:val="0"/>
          <w:bCs w:val="0"/>
          <w:caps w:val="0"/>
          <w:color w:val="auto"/>
        </w:rPr>
        <w:id w:val="417760904"/>
        <w15:repeatingSection/>
      </w:sdtPr>
      <w:sdtEndPr/>
      <w:sdtContent>
        <w:sdt>
          <w:sdtPr>
            <w:rPr>
              <w:b w:val="0"/>
              <w:bCs w:val="0"/>
              <w:caps w:val="0"/>
              <w:color w:val="auto"/>
            </w:rPr>
            <w:id w:val="-1773932447"/>
            <w15:repeatingSectionItem/>
          </w:sdtPr>
          <w:sdtEndPr/>
          <w:sdtContent>
            <w:p w14:paraId="715B9B86" w14:textId="77777777" w:rsidR="00B039AD" w:rsidRPr="00D84636" w:rsidRDefault="00B039AD" w:rsidP="00B039AD">
              <w:pPr>
                <w:pStyle w:val="Subsection"/>
                <w:rPr>
                  <w:color w:val="auto"/>
                </w:rPr>
              </w:pPr>
              <w:r w:rsidRPr="00D84636">
                <w:rPr>
                  <w:color w:val="auto"/>
                </w:rPr>
                <w:t>Head cross country Coach | OMAHA PUBLIC SCHOOLS-BRYAN HIGH SCHOOL | AUGUST 2010 - PRESENT</w:t>
              </w:r>
            </w:p>
            <w:p w14:paraId="626A581E" w14:textId="25E39499" w:rsidR="00B039AD" w:rsidRPr="00D84636" w:rsidRDefault="00B039AD" w:rsidP="00B039AD">
              <w:pPr>
                <w:pStyle w:val="ListBullet"/>
                <w:rPr>
                  <w:color w:val="auto"/>
                </w:rPr>
              </w:pPr>
              <w:r w:rsidRPr="00D84636">
                <w:rPr>
                  <w:color w:val="auto"/>
                </w:rPr>
                <w:t xml:space="preserve">Coach </w:t>
              </w:r>
              <w:r w:rsidR="00D576F5">
                <w:rPr>
                  <w:color w:val="auto"/>
                </w:rPr>
                <w:t>s</w:t>
              </w:r>
              <w:r w:rsidRPr="00D84636">
                <w:rPr>
                  <w:color w:val="auto"/>
                </w:rPr>
                <w:t xml:space="preserve">tudent </w:t>
              </w:r>
              <w:r w:rsidR="00D576F5">
                <w:rPr>
                  <w:color w:val="auto"/>
                </w:rPr>
                <w:t>a</w:t>
              </w:r>
              <w:r w:rsidRPr="00D84636">
                <w:rPr>
                  <w:color w:val="auto"/>
                </w:rPr>
                <w:t xml:space="preserve">thletes </w:t>
              </w:r>
              <w:r w:rsidR="00D576F5">
                <w:rPr>
                  <w:color w:val="auto"/>
                </w:rPr>
                <w:t>and organize/host</w:t>
              </w:r>
              <w:r w:rsidR="003444FB">
                <w:rPr>
                  <w:color w:val="auto"/>
                </w:rPr>
                <w:t xml:space="preserve"> 1</w:t>
              </w:r>
              <w:r w:rsidR="00D576F5">
                <w:rPr>
                  <w:color w:val="auto"/>
                </w:rPr>
                <w:t xml:space="preserve"> multi-team varsity cross country meet </w:t>
              </w:r>
            </w:p>
          </w:sdtContent>
        </w:sdt>
      </w:sdtContent>
    </w:sdt>
    <w:p w14:paraId="24C35B3B" w14:textId="77777777" w:rsidR="00B039AD" w:rsidRPr="00D84636" w:rsidRDefault="00B039AD" w:rsidP="00B039AD">
      <w:pPr>
        <w:pStyle w:val="Subsection"/>
        <w:rPr>
          <w:color w:val="auto"/>
        </w:rPr>
      </w:pPr>
      <w:r w:rsidRPr="00D84636">
        <w:rPr>
          <w:color w:val="auto"/>
        </w:rPr>
        <w:t>head track coach | OMAHA PUBLIC SCHOOLS-BRYAN HIGH SCHOOL | august 2011 - present</w:t>
      </w:r>
    </w:p>
    <w:p w14:paraId="758FA239" w14:textId="77777777" w:rsidR="00B039AD" w:rsidRPr="002C35FB" w:rsidRDefault="00D576F5" w:rsidP="00B039AD">
      <w:pPr>
        <w:pStyle w:val="ListBullet"/>
        <w:rPr>
          <w:color w:val="auto"/>
        </w:rPr>
      </w:pPr>
      <w:r>
        <w:rPr>
          <w:color w:val="auto"/>
        </w:rPr>
        <w:t>Coach student a</w:t>
      </w:r>
      <w:r w:rsidR="00B039AD" w:rsidRPr="00D84636">
        <w:rPr>
          <w:color w:val="auto"/>
        </w:rPr>
        <w:t>thletes</w:t>
      </w:r>
      <w:r>
        <w:rPr>
          <w:color w:val="auto"/>
        </w:rPr>
        <w:t xml:space="preserve"> and organize/h</w:t>
      </w:r>
      <w:r w:rsidR="00B039AD">
        <w:rPr>
          <w:color w:val="auto"/>
        </w:rPr>
        <w:t xml:space="preserve">ost </w:t>
      </w:r>
      <w:r>
        <w:rPr>
          <w:color w:val="auto"/>
        </w:rPr>
        <w:t>4 Track multi-team m</w:t>
      </w:r>
      <w:r w:rsidR="00B039AD">
        <w:rPr>
          <w:color w:val="auto"/>
        </w:rPr>
        <w:t>eets</w:t>
      </w:r>
      <w:r>
        <w:rPr>
          <w:color w:val="auto"/>
        </w:rPr>
        <w:t xml:space="preserve"> each year</w:t>
      </w:r>
    </w:p>
    <w:p w14:paraId="224F62F7" w14:textId="77777777" w:rsidR="00B039AD" w:rsidRDefault="00B039AD" w:rsidP="00B039AD">
      <w:pPr>
        <w:pStyle w:val="Subsection"/>
        <w:rPr>
          <w:color w:val="auto"/>
        </w:rPr>
      </w:pPr>
      <w:r>
        <w:rPr>
          <w:color w:val="auto"/>
        </w:rPr>
        <w:t>Self taught developer</w:t>
      </w:r>
      <w:r w:rsidRPr="00D84636">
        <w:rPr>
          <w:color w:val="auto"/>
        </w:rPr>
        <w:t> | </w:t>
      </w:r>
      <w:r>
        <w:rPr>
          <w:color w:val="auto"/>
        </w:rPr>
        <w:t>free-code-camp, udemy, codecademy</w:t>
      </w:r>
      <w:r w:rsidR="00D576F5">
        <w:rPr>
          <w:color w:val="auto"/>
        </w:rPr>
        <w:t>, Books</w:t>
      </w:r>
      <w:r>
        <w:rPr>
          <w:color w:val="auto"/>
        </w:rPr>
        <w:t xml:space="preserve"> | january 2015</w:t>
      </w:r>
      <w:r w:rsidRPr="00D84636">
        <w:rPr>
          <w:color w:val="auto"/>
        </w:rPr>
        <w:t xml:space="preserve"> </w:t>
      </w:r>
      <w:r>
        <w:rPr>
          <w:color w:val="auto"/>
        </w:rPr>
        <w:t>–</w:t>
      </w:r>
      <w:r w:rsidRPr="00D84636">
        <w:rPr>
          <w:color w:val="auto"/>
        </w:rPr>
        <w:t xml:space="preserve"> present</w:t>
      </w:r>
    </w:p>
    <w:p w14:paraId="52C2287E" w14:textId="2F81DF28" w:rsidR="00F017BF" w:rsidRPr="003444FB" w:rsidRDefault="007532AB" w:rsidP="007A40C1">
      <w:pPr>
        <w:pStyle w:val="ListBullet"/>
        <w:numPr>
          <w:ilvl w:val="0"/>
          <w:numId w:val="0"/>
        </w:numPr>
        <w:spacing w:after="40"/>
        <w:ind w:left="144"/>
        <w:rPr>
          <w:color w:val="auto"/>
        </w:rPr>
      </w:pPr>
      <w:hyperlink r:id="rId10" w:history="1">
        <w:r w:rsidR="003444FB" w:rsidRPr="003444FB">
          <w:rPr>
            <w:rStyle w:val="Hyperlink"/>
            <w:color w:val="auto"/>
          </w:rPr>
          <w:t>https://codecuddy.github.io/</w:t>
        </w:r>
      </w:hyperlink>
      <w:r w:rsidR="003444FB" w:rsidRPr="003444FB">
        <w:rPr>
          <w:color w:val="auto"/>
        </w:rPr>
        <w:tab/>
        <w:t>[Personally created site with links to projects]</w:t>
      </w:r>
    </w:p>
    <w:p w14:paraId="6880C7E7" w14:textId="77777777" w:rsidR="003444FB" w:rsidRPr="003444FB" w:rsidRDefault="003444FB" w:rsidP="007A40C1">
      <w:pPr>
        <w:pStyle w:val="ListBullet"/>
        <w:numPr>
          <w:ilvl w:val="0"/>
          <w:numId w:val="0"/>
        </w:numPr>
        <w:spacing w:after="40"/>
        <w:ind w:left="144"/>
        <w:rPr>
          <w:color w:val="auto"/>
        </w:rPr>
      </w:pPr>
    </w:p>
    <w:p w14:paraId="245ACD23" w14:textId="7724A7AB" w:rsidR="003444FB" w:rsidRDefault="007532AB" w:rsidP="007A40C1">
      <w:pPr>
        <w:pStyle w:val="ListBullet"/>
        <w:numPr>
          <w:ilvl w:val="0"/>
          <w:numId w:val="0"/>
        </w:numPr>
        <w:spacing w:after="40"/>
        <w:ind w:left="144"/>
      </w:pPr>
      <w:hyperlink r:id="rId11" w:history="1">
        <w:r w:rsidR="003444FB" w:rsidRPr="003444FB">
          <w:rPr>
            <w:rStyle w:val="Hyperlink"/>
            <w:color w:val="auto"/>
          </w:rPr>
          <w:t>https://github.com/codecuddy</w:t>
        </w:r>
      </w:hyperlink>
      <w:r w:rsidR="003444FB">
        <w:tab/>
        <w:t>[</w:t>
      </w:r>
      <w:proofErr w:type="spellStart"/>
      <w:r w:rsidR="003444FB">
        <w:t>Github</w:t>
      </w:r>
      <w:proofErr w:type="spellEnd"/>
      <w:r w:rsidR="003444FB">
        <w:t xml:space="preserve"> account with examples of code]</w:t>
      </w:r>
    </w:p>
    <w:p w14:paraId="17BAB76C" w14:textId="77777777" w:rsidR="003444FB" w:rsidRDefault="003444FB" w:rsidP="007A40C1">
      <w:pPr>
        <w:pStyle w:val="ListBullet"/>
        <w:numPr>
          <w:ilvl w:val="0"/>
          <w:numId w:val="0"/>
        </w:numPr>
        <w:spacing w:after="40"/>
        <w:ind w:left="144"/>
      </w:pPr>
    </w:p>
    <w:p w14:paraId="2879ECDE" w14:textId="77777777" w:rsidR="003444FB" w:rsidRDefault="003444FB" w:rsidP="007A40C1">
      <w:pPr>
        <w:pStyle w:val="ListBullet"/>
        <w:numPr>
          <w:ilvl w:val="0"/>
          <w:numId w:val="0"/>
        </w:numPr>
        <w:spacing w:after="40"/>
        <w:ind w:left="144"/>
        <w:rPr>
          <w:b/>
          <w:color w:val="0070C0"/>
          <w:sz w:val="24"/>
          <w:szCs w:val="24"/>
        </w:rPr>
      </w:pPr>
    </w:p>
    <w:p w14:paraId="5A938883" w14:textId="54413B83" w:rsidR="00E65A0E" w:rsidRDefault="00E65A0E" w:rsidP="007A40C1">
      <w:pPr>
        <w:pStyle w:val="ListBullet"/>
        <w:numPr>
          <w:ilvl w:val="0"/>
          <w:numId w:val="0"/>
        </w:numPr>
        <w:spacing w:after="40"/>
        <w:ind w:left="144"/>
        <w:rPr>
          <w:b/>
          <w:color w:val="0070C0"/>
          <w:sz w:val="24"/>
          <w:szCs w:val="24"/>
        </w:rPr>
      </w:pPr>
    </w:p>
    <w:p w14:paraId="6594FC1C" w14:textId="77777777" w:rsidR="003444FB" w:rsidRPr="00E65A0E" w:rsidRDefault="003444FB" w:rsidP="007A40C1">
      <w:pPr>
        <w:pStyle w:val="ListBullet"/>
        <w:numPr>
          <w:ilvl w:val="0"/>
          <w:numId w:val="0"/>
        </w:numPr>
        <w:spacing w:after="40"/>
        <w:ind w:left="144"/>
        <w:rPr>
          <w:color w:val="auto"/>
        </w:rPr>
      </w:pPr>
    </w:p>
    <w:p w14:paraId="68E8F1E3" w14:textId="77777777" w:rsidR="007A3F6E" w:rsidRPr="00E65A0E" w:rsidRDefault="002C35FB" w:rsidP="00E65A0E">
      <w:pPr>
        <w:pStyle w:val="ListBullet"/>
        <w:numPr>
          <w:ilvl w:val="0"/>
          <w:numId w:val="0"/>
        </w:numPr>
        <w:spacing w:after="40"/>
        <w:ind w:left="-144"/>
        <w:rPr>
          <w:color w:val="auto"/>
        </w:rPr>
      </w:pPr>
      <w:r w:rsidRPr="00E65A0E">
        <w:rPr>
          <w:b/>
          <w:color w:val="0070C0"/>
          <w:sz w:val="24"/>
          <w:szCs w:val="24"/>
        </w:rPr>
        <w:lastRenderedPageBreak/>
        <w:t>Skills</w:t>
      </w:r>
      <w:r w:rsidR="00F81F95" w:rsidRPr="00E65A0E">
        <w:rPr>
          <w:b/>
          <w:color w:val="0070C0"/>
          <w:sz w:val="24"/>
          <w:szCs w:val="24"/>
        </w:rPr>
        <w:t xml:space="preserve"> &amp; Abilities</w:t>
      </w:r>
    </w:p>
    <w:p w14:paraId="4B948BAC" w14:textId="77777777" w:rsidR="00B039AD" w:rsidRPr="002C35FB" w:rsidRDefault="001633A1" w:rsidP="001633A1">
      <w:pPr>
        <w:pStyle w:val="Subsection"/>
        <w:spacing w:before="100"/>
        <w:rPr>
          <w:color w:val="auto"/>
          <w:szCs w:val="18"/>
        </w:rPr>
      </w:pPr>
      <w:r w:rsidRPr="002C35FB">
        <w:rPr>
          <w:color w:val="auto"/>
          <w:szCs w:val="18"/>
        </w:rPr>
        <w:t>Communication</w:t>
      </w:r>
    </w:p>
    <w:p w14:paraId="1CBF2924" w14:textId="77777777" w:rsidR="00B039AD" w:rsidRDefault="00B039AD" w:rsidP="001633A1">
      <w:pPr>
        <w:pStyle w:val="ListBullet"/>
        <w:rPr>
          <w:color w:val="auto"/>
        </w:rPr>
      </w:pPr>
      <w:r>
        <w:rPr>
          <w:color w:val="auto"/>
        </w:rPr>
        <w:t xml:space="preserve">Building trust </w:t>
      </w:r>
      <w:r w:rsidR="00D576F5">
        <w:rPr>
          <w:color w:val="auto"/>
        </w:rPr>
        <w:t>and</w:t>
      </w:r>
      <w:r>
        <w:rPr>
          <w:color w:val="auto"/>
        </w:rPr>
        <w:t xml:space="preserve"> relationships to get the best </w:t>
      </w:r>
      <w:r w:rsidR="00D576F5">
        <w:rPr>
          <w:color w:val="auto"/>
        </w:rPr>
        <w:t>of our students</w:t>
      </w:r>
    </w:p>
    <w:p w14:paraId="6C9A13E1" w14:textId="1F98B11D" w:rsidR="00B039AD" w:rsidRPr="00B039AD" w:rsidRDefault="00B039AD" w:rsidP="00B039AD">
      <w:pPr>
        <w:pStyle w:val="ListBullet"/>
        <w:rPr>
          <w:color w:val="auto"/>
        </w:rPr>
      </w:pPr>
      <w:r>
        <w:rPr>
          <w:color w:val="auto"/>
        </w:rPr>
        <w:t>Con</w:t>
      </w:r>
      <w:r w:rsidR="00D576F5">
        <w:rPr>
          <w:color w:val="auto"/>
        </w:rPr>
        <w:t xml:space="preserve">stant contact with my students and </w:t>
      </w:r>
      <w:r>
        <w:rPr>
          <w:color w:val="auto"/>
        </w:rPr>
        <w:t>their parents via conference</w:t>
      </w:r>
      <w:r w:rsidR="00D576F5">
        <w:rPr>
          <w:color w:val="auto"/>
        </w:rPr>
        <w:t>s</w:t>
      </w:r>
      <w:r>
        <w:rPr>
          <w:color w:val="auto"/>
        </w:rPr>
        <w:t xml:space="preserve">, phone </w:t>
      </w:r>
      <w:r w:rsidR="00D576F5">
        <w:rPr>
          <w:color w:val="auto"/>
        </w:rPr>
        <w:t>calls</w:t>
      </w:r>
      <w:r w:rsidR="003444FB">
        <w:rPr>
          <w:color w:val="auto"/>
        </w:rPr>
        <w:t>,</w:t>
      </w:r>
      <w:r w:rsidR="00D576F5">
        <w:rPr>
          <w:color w:val="auto"/>
        </w:rPr>
        <w:t xml:space="preserve"> </w:t>
      </w:r>
      <w:r>
        <w:rPr>
          <w:color w:val="auto"/>
        </w:rPr>
        <w:t xml:space="preserve">and email </w:t>
      </w:r>
    </w:p>
    <w:p w14:paraId="6DF99BB7" w14:textId="77777777" w:rsidR="001633A1" w:rsidRDefault="00B039AD" w:rsidP="001633A1">
      <w:pPr>
        <w:pStyle w:val="ListBullet"/>
        <w:rPr>
          <w:color w:val="auto"/>
        </w:rPr>
      </w:pPr>
      <w:r>
        <w:rPr>
          <w:color w:val="auto"/>
        </w:rPr>
        <w:t>Discuss strategies and long term plans with</w:t>
      </w:r>
      <w:r w:rsidR="00D576F5">
        <w:rPr>
          <w:color w:val="auto"/>
        </w:rPr>
        <w:t xml:space="preserve"> math team,</w:t>
      </w:r>
      <w:r>
        <w:rPr>
          <w:color w:val="auto"/>
        </w:rPr>
        <w:t xml:space="preserve"> assistant</w:t>
      </w:r>
      <w:r w:rsidR="001633A1">
        <w:rPr>
          <w:color w:val="auto"/>
        </w:rPr>
        <w:t xml:space="preserve"> coaches</w:t>
      </w:r>
      <w:r w:rsidR="00D576F5">
        <w:rPr>
          <w:color w:val="auto"/>
        </w:rPr>
        <w:t>,</w:t>
      </w:r>
      <w:r w:rsidR="001633A1">
        <w:rPr>
          <w:color w:val="auto"/>
        </w:rPr>
        <w:t xml:space="preserve"> and athletic director</w:t>
      </w:r>
    </w:p>
    <w:p w14:paraId="1BD7BAC9" w14:textId="77777777" w:rsidR="00D576F5" w:rsidRDefault="00D576F5" w:rsidP="001633A1">
      <w:pPr>
        <w:pStyle w:val="ListBullet"/>
        <w:rPr>
          <w:color w:val="auto"/>
        </w:rPr>
      </w:pPr>
      <w:r>
        <w:rPr>
          <w:color w:val="auto"/>
        </w:rPr>
        <w:t>Work with athletic director and coaches from other schools to successfully host districts and other meets</w:t>
      </w:r>
    </w:p>
    <w:p w14:paraId="3FCF7170" w14:textId="77777777" w:rsidR="003444FB" w:rsidRDefault="00F017BF" w:rsidP="001633A1">
      <w:pPr>
        <w:pStyle w:val="ListBullet"/>
        <w:rPr>
          <w:color w:val="auto"/>
        </w:rPr>
      </w:pPr>
      <w:r>
        <w:rPr>
          <w:color w:val="auto"/>
        </w:rPr>
        <w:t>Led in person and remote meetings involving multiple companies to set path for future of Interface</w:t>
      </w:r>
      <w:r w:rsidR="003444FB">
        <w:rPr>
          <w:color w:val="auto"/>
        </w:rPr>
        <w:t xml:space="preserve"> Web School</w:t>
      </w:r>
    </w:p>
    <w:p w14:paraId="7BB3604A" w14:textId="2AF2C449" w:rsidR="00F017BF" w:rsidRPr="00D84636" w:rsidRDefault="003444FB" w:rsidP="001633A1">
      <w:pPr>
        <w:pStyle w:val="ListBullet"/>
        <w:rPr>
          <w:color w:val="auto"/>
        </w:rPr>
      </w:pPr>
      <w:r>
        <w:rPr>
          <w:color w:val="auto"/>
        </w:rPr>
        <w:t xml:space="preserve">Used slack and </w:t>
      </w:r>
      <w:proofErr w:type="spellStart"/>
      <w:r>
        <w:rPr>
          <w:color w:val="auto"/>
        </w:rPr>
        <w:t>trello</w:t>
      </w:r>
      <w:proofErr w:type="spellEnd"/>
      <w:r>
        <w:rPr>
          <w:color w:val="auto"/>
        </w:rPr>
        <w:t xml:space="preserve"> to communicate with team members</w:t>
      </w:r>
      <w:r w:rsidR="00F017BF">
        <w:rPr>
          <w:color w:val="auto"/>
        </w:rPr>
        <w:br/>
      </w:r>
    </w:p>
    <w:p w14:paraId="3E257BE0" w14:textId="77777777" w:rsidR="007A3F6E" w:rsidRPr="00D84636" w:rsidRDefault="00F81F95">
      <w:pPr>
        <w:pStyle w:val="Subsection"/>
        <w:spacing w:before="100"/>
        <w:rPr>
          <w:color w:val="auto"/>
        </w:rPr>
      </w:pPr>
      <w:r w:rsidRPr="00D84636">
        <w:rPr>
          <w:color w:val="auto"/>
        </w:rPr>
        <w:t>Management</w:t>
      </w:r>
    </w:p>
    <w:p w14:paraId="3F0E0576" w14:textId="77777777" w:rsidR="007A3F6E" w:rsidRPr="00D84636" w:rsidRDefault="00EE09E7">
      <w:pPr>
        <w:pStyle w:val="ListBullet"/>
        <w:rPr>
          <w:color w:val="auto"/>
        </w:rPr>
      </w:pPr>
      <w:r w:rsidRPr="00D84636">
        <w:rPr>
          <w:color w:val="auto"/>
        </w:rPr>
        <w:t>H</w:t>
      </w:r>
      <w:r w:rsidR="00B039AD">
        <w:rPr>
          <w:color w:val="auto"/>
        </w:rPr>
        <w:t xml:space="preserve">ire </w:t>
      </w:r>
      <w:r w:rsidR="00D576F5">
        <w:rPr>
          <w:color w:val="auto"/>
        </w:rPr>
        <w:t>assistant cross c</w:t>
      </w:r>
      <w:r w:rsidRPr="00D84636">
        <w:rPr>
          <w:color w:val="auto"/>
        </w:rPr>
        <w:t>oun</w:t>
      </w:r>
      <w:r w:rsidR="00D576F5">
        <w:rPr>
          <w:color w:val="auto"/>
        </w:rPr>
        <w:t>try and track c</w:t>
      </w:r>
      <w:r w:rsidRPr="00D84636">
        <w:rPr>
          <w:color w:val="auto"/>
        </w:rPr>
        <w:t>oaches</w:t>
      </w:r>
    </w:p>
    <w:p w14:paraId="17F4457A" w14:textId="77777777" w:rsidR="007A3F6E" w:rsidRDefault="00D576F5" w:rsidP="00EE09E7">
      <w:pPr>
        <w:pStyle w:val="ListBullet"/>
        <w:rPr>
          <w:color w:val="auto"/>
        </w:rPr>
      </w:pPr>
      <w:r>
        <w:rPr>
          <w:color w:val="auto"/>
        </w:rPr>
        <w:t>Organize practice, bus, and meal schedules, and host varsity c</w:t>
      </w:r>
      <w:r w:rsidR="00EE09E7" w:rsidRPr="00D84636">
        <w:rPr>
          <w:color w:val="auto"/>
        </w:rPr>
        <w:t>ompetitions</w:t>
      </w:r>
    </w:p>
    <w:p w14:paraId="111A2959" w14:textId="77777777" w:rsidR="001633A1" w:rsidRDefault="00B039AD" w:rsidP="00EE09E7">
      <w:pPr>
        <w:pStyle w:val="ListBullet"/>
        <w:rPr>
          <w:color w:val="auto"/>
        </w:rPr>
      </w:pPr>
      <w:r>
        <w:rPr>
          <w:color w:val="auto"/>
        </w:rPr>
        <w:t xml:space="preserve">Manage our </w:t>
      </w:r>
      <w:r w:rsidR="001633A1">
        <w:rPr>
          <w:color w:val="auto"/>
        </w:rPr>
        <w:t>account</w:t>
      </w:r>
      <w:r w:rsidR="00D576F5">
        <w:rPr>
          <w:color w:val="auto"/>
        </w:rPr>
        <w:t xml:space="preserve"> fund</w:t>
      </w:r>
      <w:r w:rsidR="001633A1">
        <w:rPr>
          <w:color w:val="auto"/>
        </w:rPr>
        <w:t xml:space="preserve"> for purchasing new supplies</w:t>
      </w:r>
      <w:r>
        <w:rPr>
          <w:color w:val="auto"/>
        </w:rPr>
        <w:t xml:space="preserve"> </w:t>
      </w:r>
      <w:r w:rsidR="00D576F5">
        <w:rPr>
          <w:color w:val="auto"/>
        </w:rPr>
        <w:t xml:space="preserve">and </w:t>
      </w:r>
      <w:r>
        <w:rPr>
          <w:color w:val="auto"/>
        </w:rPr>
        <w:t>logging equipment use</w:t>
      </w:r>
    </w:p>
    <w:p w14:paraId="33B0EE82" w14:textId="3E60DBE5" w:rsidR="00B039AD" w:rsidRDefault="00B039AD" w:rsidP="00EE09E7">
      <w:pPr>
        <w:pStyle w:val="ListBullet"/>
        <w:rPr>
          <w:color w:val="auto"/>
        </w:rPr>
      </w:pPr>
      <w:r>
        <w:rPr>
          <w:color w:val="auto"/>
        </w:rPr>
        <w:t>Plan long term lessons</w:t>
      </w:r>
      <w:r w:rsidR="003444FB">
        <w:rPr>
          <w:color w:val="auto"/>
        </w:rPr>
        <w:t xml:space="preserve"> and design curriculum</w:t>
      </w:r>
      <w:r>
        <w:rPr>
          <w:color w:val="auto"/>
        </w:rPr>
        <w:t xml:space="preserve"> for classes while being flexible to adjust to student needs</w:t>
      </w:r>
    </w:p>
    <w:p w14:paraId="51EA8A49" w14:textId="24E0AAF9" w:rsidR="00F017BF" w:rsidRDefault="00F017BF" w:rsidP="00EE09E7">
      <w:pPr>
        <w:pStyle w:val="ListBullet"/>
        <w:rPr>
          <w:color w:val="auto"/>
        </w:rPr>
      </w:pPr>
      <w:r>
        <w:rPr>
          <w:color w:val="auto"/>
        </w:rPr>
        <w:t>Made marketing and research decisions based on feedback and goals of Interface</w:t>
      </w:r>
      <w:r w:rsidR="003444FB">
        <w:rPr>
          <w:color w:val="auto"/>
        </w:rPr>
        <w:t xml:space="preserve"> Web School</w:t>
      </w:r>
    </w:p>
    <w:p w14:paraId="25BACD64" w14:textId="5A0BD092" w:rsidR="00B039AD" w:rsidRPr="00F017BF" w:rsidRDefault="00F017BF" w:rsidP="00F017BF">
      <w:pPr>
        <w:pStyle w:val="ListBullet"/>
        <w:rPr>
          <w:color w:val="auto"/>
        </w:rPr>
      </w:pPr>
      <w:r>
        <w:rPr>
          <w:color w:val="auto"/>
        </w:rPr>
        <w:t>Researched tech trends in order to manage social media site with valuable information</w:t>
      </w:r>
      <w:r w:rsidR="003444FB">
        <w:rPr>
          <w:color w:val="auto"/>
        </w:rPr>
        <w:t xml:space="preserve"> for Interface Web School</w:t>
      </w:r>
      <w:r>
        <w:rPr>
          <w:color w:val="auto"/>
        </w:rPr>
        <w:br/>
      </w:r>
    </w:p>
    <w:p w14:paraId="0A6638D8" w14:textId="77777777" w:rsidR="00B039AD" w:rsidRPr="00D84636" w:rsidRDefault="00B039AD" w:rsidP="00B039AD">
      <w:pPr>
        <w:pStyle w:val="Subsection"/>
        <w:spacing w:before="100"/>
        <w:rPr>
          <w:color w:val="auto"/>
        </w:rPr>
      </w:pPr>
      <w:r>
        <w:rPr>
          <w:color w:val="auto"/>
        </w:rPr>
        <w:t>motivated and Driven Individual</w:t>
      </w:r>
    </w:p>
    <w:p w14:paraId="0E9F5CD6" w14:textId="45491E49" w:rsidR="00B039AD" w:rsidRPr="00D84636" w:rsidRDefault="00B039AD" w:rsidP="00B039AD">
      <w:pPr>
        <w:pStyle w:val="ListBullet"/>
        <w:rPr>
          <w:color w:val="auto"/>
        </w:rPr>
      </w:pPr>
      <w:r>
        <w:rPr>
          <w:color w:val="auto"/>
        </w:rPr>
        <w:t>Education and</w:t>
      </w:r>
      <w:r w:rsidR="00D576F5">
        <w:rPr>
          <w:color w:val="auto"/>
        </w:rPr>
        <w:t xml:space="preserve"> learning drives who I am, always looking to get better</w:t>
      </w:r>
      <w:r w:rsidR="003444FB">
        <w:rPr>
          <w:color w:val="auto"/>
        </w:rPr>
        <w:t xml:space="preserve"> at what I know and learn what I do not</w:t>
      </w:r>
    </w:p>
    <w:p w14:paraId="12B93139" w14:textId="3CDF5B64" w:rsidR="00B039AD" w:rsidRDefault="00F017BF" w:rsidP="00B039AD">
      <w:pPr>
        <w:pStyle w:val="ListBullet"/>
        <w:rPr>
          <w:color w:val="auto"/>
        </w:rPr>
      </w:pPr>
      <w:r>
        <w:rPr>
          <w:color w:val="auto"/>
        </w:rPr>
        <w:t>Learning</w:t>
      </w:r>
      <w:r w:rsidR="00B039AD">
        <w:rPr>
          <w:color w:val="auto"/>
        </w:rPr>
        <w:t xml:space="preserve"> to code</w:t>
      </w:r>
      <w:r w:rsidR="00D576F5">
        <w:rPr>
          <w:color w:val="auto"/>
        </w:rPr>
        <w:t xml:space="preserve"> websites and web based apps</w:t>
      </w:r>
      <w:r>
        <w:rPr>
          <w:color w:val="auto"/>
        </w:rPr>
        <w:t xml:space="preserve">, </w:t>
      </w:r>
      <w:r w:rsidR="003444FB">
        <w:rPr>
          <w:color w:val="auto"/>
        </w:rPr>
        <w:t>while</w:t>
      </w:r>
      <w:r>
        <w:rPr>
          <w:color w:val="auto"/>
        </w:rPr>
        <w:t xml:space="preserve"> teaching, coaching, and being active with family</w:t>
      </w:r>
    </w:p>
    <w:p w14:paraId="65A20303" w14:textId="5FC1D2E2" w:rsidR="00B039AD" w:rsidRDefault="00B039AD" w:rsidP="00B039AD">
      <w:pPr>
        <w:pStyle w:val="ListBullet"/>
        <w:rPr>
          <w:color w:val="auto"/>
        </w:rPr>
      </w:pPr>
      <w:r>
        <w:rPr>
          <w:color w:val="auto"/>
        </w:rPr>
        <w:t xml:space="preserve">Selected by my principal </w:t>
      </w:r>
      <w:r w:rsidR="00D576F5">
        <w:rPr>
          <w:color w:val="auto"/>
        </w:rPr>
        <w:t xml:space="preserve">as a leader and thus got my master’s </w:t>
      </w:r>
      <w:r w:rsidR="003444FB">
        <w:rPr>
          <w:color w:val="auto"/>
        </w:rPr>
        <w:t xml:space="preserve">degree </w:t>
      </w:r>
      <w:r w:rsidR="00D576F5">
        <w:rPr>
          <w:color w:val="auto"/>
        </w:rPr>
        <w:t xml:space="preserve">paid for free </w:t>
      </w:r>
    </w:p>
    <w:p w14:paraId="1366F1B2" w14:textId="77777777" w:rsidR="007A3F6E" w:rsidRPr="00B039AD" w:rsidRDefault="00D84636">
      <w:pPr>
        <w:pStyle w:val="Subsection"/>
        <w:rPr>
          <w:color w:val="auto"/>
          <w:szCs w:val="18"/>
        </w:rPr>
      </w:pPr>
      <w:r w:rsidRPr="00B039AD">
        <w:rPr>
          <w:color w:val="auto"/>
          <w:szCs w:val="18"/>
        </w:rPr>
        <w:t>Related Work</w:t>
      </w:r>
    </w:p>
    <w:p w14:paraId="6F53056A" w14:textId="77777777" w:rsidR="007A3F6E" w:rsidRPr="00D84636" w:rsidRDefault="00F81F95">
      <w:pPr>
        <w:pStyle w:val="ListBullet"/>
        <w:rPr>
          <w:color w:val="auto"/>
        </w:rPr>
      </w:pPr>
      <w:r w:rsidRPr="00D84636">
        <w:rPr>
          <w:color w:val="auto"/>
        </w:rPr>
        <w:t xml:space="preserve"> </w:t>
      </w:r>
      <w:r w:rsidR="00D576F5">
        <w:rPr>
          <w:color w:val="auto"/>
        </w:rPr>
        <w:t>Developing and implementing a computer programming  course for my senior math classes as a part of my masters research p</w:t>
      </w:r>
      <w:r w:rsidR="00D84636" w:rsidRPr="00D84636">
        <w:rPr>
          <w:color w:val="auto"/>
        </w:rPr>
        <w:t>roject</w:t>
      </w:r>
    </w:p>
    <w:p w14:paraId="5F03A5D9" w14:textId="29C413DA" w:rsidR="007A3F6E" w:rsidRDefault="00D84636" w:rsidP="00D84636">
      <w:pPr>
        <w:pStyle w:val="ListBullet"/>
        <w:rPr>
          <w:color w:val="auto"/>
        </w:rPr>
      </w:pPr>
      <w:r w:rsidRPr="00D84636">
        <w:rPr>
          <w:color w:val="auto"/>
        </w:rPr>
        <w:t>Self-</w:t>
      </w:r>
      <w:r w:rsidR="00D576F5">
        <w:rPr>
          <w:color w:val="auto"/>
        </w:rPr>
        <w:t xml:space="preserve">taught in computer languages, HTML, CSS, Bootstrap, </w:t>
      </w:r>
      <w:r w:rsidR="00F017BF">
        <w:rPr>
          <w:color w:val="auto"/>
        </w:rPr>
        <w:t xml:space="preserve">JavaScript, </w:t>
      </w:r>
      <w:r w:rsidR="003444FB">
        <w:rPr>
          <w:color w:val="auto"/>
        </w:rPr>
        <w:t xml:space="preserve">jQuery, jQuery Mobile, </w:t>
      </w:r>
      <w:proofErr w:type="spellStart"/>
      <w:r w:rsidR="00F017BF">
        <w:rPr>
          <w:color w:val="auto"/>
        </w:rPr>
        <w:t>Git</w:t>
      </w:r>
      <w:proofErr w:type="spellEnd"/>
      <w:r w:rsidR="00F017BF">
        <w:rPr>
          <w:color w:val="auto"/>
        </w:rPr>
        <w:t xml:space="preserve">, </w:t>
      </w:r>
      <w:r w:rsidRPr="00D84636">
        <w:rPr>
          <w:color w:val="auto"/>
        </w:rPr>
        <w:t>and Ruby on Rails</w:t>
      </w:r>
    </w:p>
    <w:p w14:paraId="623A4D50" w14:textId="138813A2" w:rsidR="003444FB" w:rsidRDefault="003444FB" w:rsidP="00D84636">
      <w:pPr>
        <w:pStyle w:val="ListBullet"/>
        <w:rPr>
          <w:color w:val="auto"/>
        </w:rPr>
      </w:pPr>
      <w:r>
        <w:rPr>
          <w:color w:val="auto"/>
        </w:rPr>
        <w:t xml:space="preserve">Familiar with </w:t>
      </w:r>
      <w:proofErr w:type="spellStart"/>
      <w:r>
        <w:rPr>
          <w:color w:val="auto"/>
        </w:rPr>
        <w:t>Github</w:t>
      </w:r>
      <w:proofErr w:type="spellEnd"/>
      <w:r>
        <w:rPr>
          <w:color w:val="auto"/>
        </w:rPr>
        <w:t>, Slack, Gimp, Adobe</w:t>
      </w:r>
    </w:p>
    <w:p w14:paraId="29FE56DE" w14:textId="77777777" w:rsidR="001633A1" w:rsidRDefault="001633A1" w:rsidP="00D84636">
      <w:pPr>
        <w:pStyle w:val="ListBullet"/>
        <w:rPr>
          <w:color w:val="auto"/>
        </w:rPr>
      </w:pPr>
      <w:r>
        <w:rPr>
          <w:color w:val="auto"/>
        </w:rPr>
        <w:t>Tutor for student-athletes at the University of Nebraska-Lincoln</w:t>
      </w:r>
    </w:p>
    <w:p w14:paraId="1D573EBE" w14:textId="77777777" w:rsidR="00E65A0E" w:rsidRDefault="00E65A0E" w:rsidP="00E65A0E">
      <w:pPr>
        <w:pStyle w:val="ListBullet"/>
        <w:numPr>
          <w:ilvl w:val="0"/>
          <w:numId w:val="0"/>
        </w:numPr>
        <w:ind w:left="144" w:hanging="144"/>
        <w:rPr>
          <w:color w:val="auto"/>
        </w:rPr>
      </w:pPr>
    </w:p>
    <w:p w14:paraId="370ECC6D" w14:textId="77777777" w:rsidR="00E65A0E" w:rsidRDefault="00E65A0E" w:rsidP="00E65A0E">
      <w:pPr>
        <w:pStyle w:val="ListBullet"/>
        <w:numPr>
          <w:ilvl w:val="0"/>
          <w:numId w:val="0"/>
        </w:numPr>
        <w:spacing w:after="40"/>
        <w:ind w:left="-144"/>
        <w:rPr>
          <w:b/>
          <w:color w:val="0070C0"/>
          <w:sz w:val="24"/>
          <w:szCs w:val="24"/>
        </w:rPr>
      </w:pPr>
      <w:r>
        <w:rPr>
          <w:b/>
          <w:color w:val="0070C0"/>
          <w:sz w:val="24"/>
          <w:szCs w:val="24"/>
        </w:rPr>
        <w:t>References</w:t>
      </w:r>
    </w:p>
    <w:p w14:paraId="4DC53D6D" w14:textId="77777777" w:rsidR="00E65A0E" w:rsidRPr="00CC5455" w:rsidRDefault="00E65A0E" w:rsidP="00E65A0E">
      <w:pPr>
        <w:pStyle w:val="ListBullet"/>
        <w:numPr>
          <w:ilvl w:val="0"/>
          <w:numId w:val="0"/>
        </w:numPr>
        <w:spacing w:after="40"/>
        <w:ind w:left="-144"/>
        <w:rPr>
          <w:b/>
          <w:color w:val="0070C0"/>
          <w:sz w:val="24"/>
          <w:szCs w:val="24"/>
        </w:rPr>
      </w:pPr>
    </w:p>
    <w:p w14:paraId="22D2518C" w14:textId="77777777" w:rsidR="00E65A0E" w:rsidRDefault="00E65A0E" w:rsidP="00E65A0E">
      <w:pPr>
        <w:sectPr w:rsidR="00E65A0E" w:rsidSect="00E65A0E">
          <w:footerReference w:type="default" r:id="rId12"/>
          <w:type w:val="continuous"/>
          <w:pgSz w:w="12240" w:h="15840"/>
          <w:pgMar w:top="1296" w:right="1440" w:bottom="1440" w:left="1440" w:header="720" w:footer="720" w:gutter="0"/>
          <w:pgNumType w:start="1"/>
          <w:cols w:space="720"/>
          <w:titlePg/>
          <w:docGrid w:linePitch="360"/>
        </w:sectPr>
      </w:pPr>
    </w:p>
    <w:p w14:paraId="798F1E41" w14:textId="77777777" w:rsidR="00E65A0E" w:rsidRPr="00CB0D15" w:rsidRDefault="00E65A0E" w:rsidP="00E65A0E">
      <w:r w:rsidRPr="00E65A0E">
        <w:rPr>
          <w:b/>
        </w:rPr>
        <w:lastRenderedPageBreak/>
        <w:t>Tracy Wernsman</w:t>
      </w:r>
      <w:r w:rsidRPr="00CB0D15">
        <w:br/>
      </w:r>
      <w:r w:rsidRPr="003444FB">
        <w:rPr>
          <w:sz w:val="16"/>
          <w:szCs w:val="16"/>
        </w:rPr>
        <w:t>Assistant Principal</w:t>
      </w:r>
      <w:r w:rsidRPr="003444FB">
        <w:rPr>
          <w:sz w:val="16"/>
          <w:szCs w:val="16"/>
        </w:rPr>
        <w:br/>
        <w:t>Title I Director</w:t>
      </w:r>
      <w:r w:rsidRPr="003444FB">
        <w:rPr>
          <w:sz w:val="16"/>
          <w:szCs w:val="16"/>
        </w:rPr>
        <w:br/>
        <w:t>4700 Giles Road</w:t>
      </w:r>
      <w:r w:rsidRPr="003444FB">
        <w:rPr>
          <w:sz w:val="16"/>
          <w:szCs w:val="16"/>
        </w:rPr>
        <w:br/>
        <w:t>Omaha, Nebraska 68157</w:t>
      </w:r>
      <w:r w:rsidRPr="003444FB">
        <w:rPr>
          <w:sz w:val="16"/>
          <w:szCs w:val="16"/>
        </w:rPr>
        <w:br/>
        <w:t>tracy.wernsman@ops.org</w:t>
      </w:r>
      <w:r w:rsidRPr="003444FB">
        <w:rPr>
          <w:sz w:val="16"/>
          <w:szCs w:val="16"/>
        </w:rPr>
        <w:br/>
        <w:t>402.557.3100</w:t>
      </w:r>
    </w:p>
    <w:p w14:paraId="6665D796" w14:textId="6C0C75FF" w:rsidR="003444FB" w:rsidRPr="003444FB" w:rsidRDefault="00E65A0E" w:rsidP="00E65A0E">
      <w:r w:rsidRPr="00E65A0E">
        <w:rPr>
          <w:b/>
        </w:rPr>
        <w:t>Rob </w:t>
      </w:r>
      <w:proofErr w:type="spellStart"/>
      <w:r w:rsidRPr="00E65A0E">
        <w:rPr>
          <w:b/>
        </w:rPr>
        <w:t>Locken</w:t>
      </w:r>
      <w:proofErr w:type="spellEnd"/>
      <w:r w:rsidRPr="00CB0D15">
        <w:br/>
      </w:r>
      <w:r w:rsidRPr="003444FB">
        <w:rPr>
          <w:sz w:val="16"/>
          <w:szCs w:val="16"/>
        </w:rPr>
        <w:t>Athletic Director</w:t>
      </w:r>
      <w:r w:rsidRPr="003444FB">
        <w:rPr>
          <w:sz w:val="16"/>
          <w:szCs w:val="16"/>
        </w:rPr>
        <w:br/>
        <w:t>4700 Giles Road</w:t>
      </w:r>
      <w:r w:rsidRPr="003444FB">
        <w:rPr>
          <w:sz w:val="16"/>
          <w:szCs w:val="16"/>
        </w:rPr>
        <w:br/>
        <w:t>Omaha, Nebraska 68157</w:t>
      </w:r>
      <w:r w:rsidRPr="003444FB">
        <w:rPr>
          <w:sz w:val="16"/>
          <w:szCs w:val="16"/>
        </w:rPr>
        <w:br/>
        <w:t>robert.locken@ops.org</w:t>
      </w:r>
      <w:r w:rsidRPr="003444FB">
        <w:rPr>
          <w:sz w:val="16"/>
          <w:szCs w:val="16"/>
        </w:rPr>
        <w:br/>
        <w:t>402.557.3100</w:t>
      </w:r>
    </w:p>
    <w:p w14:paraId="4E43A335" w14:textId="3FAB0B05" w:rsidR="00E65A0E" w:rsidRPr="003444FB" w:rsidRDefault="00E65A0E" w:rsidP="00E65A0E">
      <w:pPr>
        <w:rPr>
          <w:sz w:val="16"/>
          <w:szCs w:val="16"/>
        </w:rPr>
      </w:pPr>
      <w:r w:rsidRPr="00E65A0E">
        <w:rPr>
          <w:b/>
        </w:rPr>
        <w:t>Shonna Dorsey</w:t>
      </w:r>
      <w:r>
        <w:br/>
      </w:r>
      <w:r w:rsidRPr="003444FB">
        <w:rPr>
          <w:sz w:val="16"/>
          <w:szCs w:val="16"/>
        </w:rPr>
        <w:t xml:space="preserve">Interface </w:t>
      </w:r>
      <w:r w:rsidR="00F017BF" w:rsidRPr="003444FB">
        <w:rPr>
          <w:sz w:val="16"/>
          <w:szCs w:val="16"/>
        </w:rPr>
        <w:t>The Web</w:t>
      </w:r>
      <w:r w:rsidRPr="003444FB">
        <w:rPr>
          <w:sz w:val="16"/>
          <w:szCs w:val="16"/>
        </w:rPr>
        <w:t xml:space="preserve"> School</w:t>
      </w:r>
      <w:r w:rsidRPr="003444FB">
        <w:rPr>
          <w:sz w:val="16"/>
          <w:szCs w:val="16"/>
        </w:rPr>
        <w:br/>
        <w:t>1905 Harney Street Suite 210</w:t>
      </w:r>
      <w:r w:rsidRPr="003444FB">
        <w:rPr>
          <w:sz w:val="16"/>
          <w:szCs w:val="16"/>
        </w:rPr>
        <w:br/>
        <w:t>Omaha, NE 68102</w:t>
      </w:r>
      <w:r w:rsidRPr="003444FB">
        <w:rPr>
          <w:sz w:val="16"/>
          <w:szCs w:val="16"/>
        </w:rPr>
        <w:br/>
        <w:t>shonna@interfaceschool.com</w:t>
      </w:r>
    </w:p>
    <w:p w14:paraId="13D90C10" w14:textId="3517B60B" w:rsidR="00E65A0E" w:rsidRDefault="00E65A0E" w:rsidP="00E65A0E">
      <w:r w:rsidRPr="00E65A0E">
        <w:rPr>
          <w:b/>
        </w:rPr>
        <w:lastRenderedPageBreak/>
        <w:t>Nancy Christensen</w:t>
      </w:r>
      <w:r w:rsidRPr="00CB0D15">
        <w:br/>
      </w:r>
      <w:r w:rsidRPr="003444FB">
        <w:rPr>
          <w:sz w:val="16"/>
          <w:szCs w:val="16"/>
        </w:rPr>
        <w:t xml:space="preserve">Professional (Master’s Professor) </w:t>
      </w:r>
      <w:r w:rsidRPr="003444FB">
        <w:rPr>
          <w:sz w:val="16"/>
          <w:szCs w:val="16"/>
        </w:rPr>
        <w:br/>
        <w:t>1922 Parkview Drive</w:t>
      </w:r>
      <w:r w:rsidRPr="003444FB">
        <w:rPr>
          <w:sz w:val="16"/>
          <w:szCs w:val="16"/>
        </w:rPr>
        <w:br/>
        <w:t>Fremont, Nebraska 68025</w:t>
      </w:r>
      <w:r w:rsidRPr="003444FB">
        <w:rPr>
          <w:sz w:val="16"/>
          <w:szCs w:val="16"/>
        </w:rPr>
        <w:br/>
        <w:t>christensen@midlandu.edu</w:t>
      </w:r>
      <w:r w:rsidRPr="003444FB">
        <w:rPr>
          <w:sz w:val="16"/>
          <w:szCs w:val="16"/>
        </w:rPr>
        <w:br/>
        <w:t>402.720.3725</w:t>
      </w:r>
      <w:r w:rsidR="00D576F5">
        <w:br/>
      </w:r>
      <w:r>
        <w:rPr>
          <w:b/>
        </w:rPr>
        <w:br/>
      </w:r>
      <w:r w:rsidRPr="00E65A0E">
        <w:rPr>
          <w:b/>
        </w:rPr>
        <w:t>Keegan </w:t>
      </w:r>
      <w:proofErr w:type="spellStart"/>
      <w:r w:rsidRPr="00E65A0E">
        <w:rPr>
          <w:b/>
        </w:rPr>
        <w:t>Korf</w:t>
      </w:r>
      <w:proofErr w:type="spellEnd"/>
      <w:r w:rsidRPr="00CB0D15">
        <w:br/>
      </w:r>
      <w:r w:rsidRPr="003444FB">
        <w:rPr>
          <w:sz w:val="16"/>
          <w:szCs w:val="16"/>
        </w:rPr>
        <w:t xml:space="preserve">Colleague </w:t>
      </w:r>
      <w:r w:rsidRPr="003444FB">
        <w:rPr>
          <w:sz w:val="16"/>
          <w:szCs w:val="16"/>
        </w:rPr>
        <w:br/>
        <w:t>3215 Cuming St</w:t>
      </w:r>
      <w:r w:rsidRPr="003444FB">
        <w:rPr>
          <w:sz w:val="16"/>
          <w:szCs w:val="16"/>
        </w:rPr>
        <w:br/>
        <w:t>Omaha, Nebraska 68131</w:t>
      </w:r>
      <w:r w:rsidRPr="003444FB">
        <w:rPr>
          <w:sz w:val="16"/>
          <w:szCs w:val="16"/>
        </w:rPr>
        <w:br/>
        <w:t>keegan.korf@ops.org</w:t>
      </w:r>
      <w:r w:rsidRPr="003444FB">
        <w:rPr>
          <w:sz w:val="16"/>
          <w:szCs w:val="16"/>
        </w:rPr>
        <w:br/>
        <w:t>402.557.2222</w:t>
      </w:r>
    </w:p>
    <w:p w14:paraId="08B08A32" w14:textId="77777777" w:rsidR="00E65A0E" w:rsidRDefault="00E65A0E" w:rsidP="00E65A0E">
      <w:pPr>
        <w:sectPr w:rsidR="00E65A0E" w:rsidSect="00E65A0E">
          <w:type w:val="continuous"/>
          <w:pgSz w:w="12240" w:h="15840"/>
          <w:pgMar w:top="1296" w:right="1440" w:bottom="1440" w:left="1440" w:header="720" w:footer="720" w:gutter="0"/>
          <w:pgNumType w:start="1"/>
          <w:cols w:num="2" w:space="720"/>
          <w:titlePg/>
          <w:docGrid w:linePitch="360"/>
        </w:sectPr>
      </w:pPr>
      <w:r w:rsidRPr="00E65A0E">
        <w:rPr>
          <w:b/>
        </w:rPr>
        <w:t>Sam Krause</w:t>
      </w:r>
      <w:r>
        <w:br/>
      </w:r>
      <w:r w:rsidRPr="003444FB">
        <w:rPr>
          <w:sz w:val="16"/>
          <w:szCs w:val="16"/>
        </w:rPr>
        <w:t>Colleague</w:t>
      </w:r>
      <w:r w:rsidRPr="003444FB">
        <w:rPr>
          <w:sz w:val="16"/>
          <w:szCs w:val="16"/>
        </w:rPr>
        <w:br/>
        <w:t>150 Church Street</w:t>
      </w:r>
      <w:r w:rsidRPr="003444FB">
        <w:rPr>
          <w:sz w:val="16"/>
          <w:szCs w:val="16"/>
        </w:rPr>
        <w:br/>
        <w:t>Malvern, PA 19355</w:t>
      </w:r>
      <w:r w:rsidRPr="003444FB">
        <w:rPr>
          <w:sz w:val="16"/>
          <w:szCs w:val="16"/>
        </w:rPr>
        <w:br/>
        <w:t>samuelkrause@gmail.com</w:t>
      </w:r>
      <w:r w:rsidR="00D576F5" w:rsidRPr="003444FB">
        <w:rPr>
          <w:sz w:val="16"/>
          <w:szCs w:val="16"/>
        </w:rPr>
        <w:br/>
        <w:t>610.730.9955</w:t>
      </w:r>
    </w:p>
    <w:p w14:paraId="77B26578" w14:textId="77777777" w:rsidR="00E65A0E" w:rsidRPr="00E65A0E" w:rsidRDefault="00E65A0E" w:rsidP="00F017BF">
      <w:pPr>
        <w:pStyle w:val="ListBullet"/>
        <w:numPr>
          <w:ilvl w:val="0"/>
          <w:numId w:val="0"/>
        </w:numPr>
        <w:rPr>
          <w:color w:val="auto"/>
        </w:rPr>
        <w:sectPr w:rsidR="00E65A0E" w:rsidRPr="00E65A0E" w:rsidSect="00E65A0E">
          <w:type w:val="continuous"/>
          <w:pgSz w:w="12240" w:h="15840"/>
          <w:pgMar w:top="1584" w:right="1440" w:bottom="1440" w:left="1440" w:header="720" w:footer="720" w:gutter="0"/>
          <w:cols w:space="720"/>
          <w:docGrid w:linePitch="360"/>
        </w:sectPr>
      </w:pPr>
    </w:p>
    <w:p w14:paraId="11EBAD79" w14:textId="77777777" w:rsidR="002C35FB" w:rsidRDefault="002C35FB" w:rsidP="00D576F5"/>
    <w:sectPr w:rsidR="002C35FB" w:rsidSect="00E65A0E">
      <w:footerReference w:type="default" r:id="rId13"/>
      <w:type w:val="continuous"/>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66855" w14:textId="77777777" w:rsidR="007532AB" w:rsidRDefault="007532AB">
      <w:pPr>
        <w:spacing w:after="0"/>
      </w:pPr>
      <w:r>
        <w:separator/>
      </w:r>
    </w:p>
  </w:endnote>
  <w:endnote w:type="continuationSeparator" w:id="0">
    <w:p w14:paraId="3B3DE198" w14:textId="77777777" w:rsidR="007532AB" w:rsidRDefault="007532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54C5" w14:textId="77777777" w:rsidR="00E65A0E" w:rsidRDefault="00E65A0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98F99" w14:textId="77777777" w:rsidR="007A3F6E" w:rsidRDefault="00F81F95">
    <w:pPr>
      <w:pStyle w:val="Footer"/>
    </w:pPr>
    <w:r>
      <w:t xml:space="preserve">Page </w:t>
    </w:r>
    <w:r>
      <w:fldChar w:fldCharType="begin"/>
    </w:r>
    <w:r>
      <w:instrText xml:space="preserve"> PAGE   \* MERGEFORMAT </w:instrText>
    </w:r>
    <w:r>
      <w:fldChar w:fldCharType="separate"/>
    </w:r>
    <w:r w:rsidR="00E65A0E">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FDE59" w14:textId="77777777" w:rsidR="007532AB" w:rsidRDefault="007532AB">
      <w:pPr>
        <w:spacing w:after="0"/>
      </w:pPr>
      <w:r>
        <w:separator/>
      </w:r>
    </w:p>
  </w:footnote>
  <w:footnote w:type="continuationSeparator" w:id="0">
    <w:p w14:paraId="1BCE5DC2" w14:textId="77777777" w:rsidR="007532AB" w:rsidRDefault="007532A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E7"/>
    <w:rsid w:val="000C3150"/>
    <w:rsid w:val="00100DBA"/>
    <w:rsid w:val="001633A1"/>
    <w:rsid w:val="00257F1A"/>
    <w:rsid w:val="002C35FB"/>
    <w:rsid w:val="002F5504"/>
    <w:rsid w:val="00302958"/>
    <w:rsid w:val="003444FB"/>
    <w:rsid w:val="006B2E63"/>
    <w:rsid w:val="0072775C"/>
    <w:rsid w:val="007532AB"/>
    <w:rsid w:val="00797C5C"/>
    <w:rsid w:val="007A3F6E"/>
    <w:rsid w:val="007A40C1"/>
    <w:rsid w:val="007E2663"/>
    <w:rsid w:val="00814D45"/>
    <w:rsid w:val="00962E95"/>
    <w:rsid w:val="00AE2A00"/>
    <w:rsid w:val="00B039AD"/>
    <w:rsid w:val="00BF7A77"/>
    <w:rsid w:val="00CC5455"/>
    <w:rsid w:val="00D576F5"/>
    <w:rsid w:val="00D84636"/>
    <w:rsid w:val="00E65A0E"/>
    <w:rsid w:val="00E72705"/>
    <w:rsid w:val="00E84121"/>
    <w:rsid w:val="00EE09E7"/>
    <w:rsid w:val="00F017BF"/>
    <w:rsid w:val="00F81F95"/>
    <w:rsid w:val="00FD59CB"/>
    <w:rsid w:val="00FE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8BE9"/>
  <w15:chartTrackingRefBased/>
  <w15:docId w15:val="{3CAE6EFC-F729-415F-86E9-42A2B824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character" w:styleId="Hyperlink">
    <w:name w:val="Hyperlink"/>
    <w:basedOn w:val="DefaultParagraphFont"/>
    <w:uiPriority w:val="99"/>
    <w:unhideWhenUsed/>
    <w:rsid w:val="002C35FB"/>
    <w:rPr>
      <w:color w:val="39A5B7" w:themeColor="hyperlink"/>
      <w:u w:val="single"/>
    </w:rPr>
  </w:style>
  <w:style w:type="character" w:styleId="Strong">
    <w:name w:val="Strong"/>
    <w:basedOn w:val="DefaultParagraphFont"/>
    <w:uiPriority w:val="22"/>
    <w:qFormat/>
    <w:rsid w:val="00B03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2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codecuddy"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codecuddy.github.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cuddy\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CEACB5757F461295E14553086F4972"/>
        <w:category>
          <w:name w:val="General"/>
          <w:gallery w:val="placeholder"/>
        </w:category>
        <w:types>
          <w:type w:val="bbPlcHdr"/>
        </w:types>
        <w:behaviors>
          <w:behavior w:val="content"/>
        </w:behaviors>
        <w:guid w:val="{065F2C6C-E6D5-4CD4-AE0B-F02F88AE97A7}"/>
      </w:docPartPr>
      <w:docPartBody>
        <w:p w:rsidR="005034E6" w:rsidRDefault="007174BD">
          <w:pPr>
            <w:pStyle w:val="A2CEACB5757F461295E14553086F4972"/>
          </w:pPr>
          <w:r>
            <w:t>[Your Name]</w:t>
          </w:r>
        </w:p>
      </w:docPartBody>
    </w:docPart>
    <w:docPart>
      <w:docPartPr>
        <w:name w:val="3B036D821318474BB9003A4AF586905F"/>
        <w:category>
          <w:name w:val="General"/>
          <w:gallery w:val="placeholder"/>
        </w:category>
        <w:types>
          <w:type w:val="bbPlcHdr"/>
        </w:types>
        <w:behaviors>
          <w:behavior w:val="content"/>
        </w:behaviors>
        <w:guid w:val="{27587D20-8EC1-4B03-B0ED-7C0DC8DE6B26}"/>
      </w:docPartPr>
      <w:docPartBody>
        <w:p w:rsidR="005034E6" w:rsidRDefault="007174BD">
          <w:pPr>
            <w:pStyle w:val="3B036D821318474BB9003A4AF586905F"/>
          </w:pPr>
          <w:r>
            <w:t>[Address, City, ST  ZIP Code]</w:t>
          </w:r>
        </w:p>
      </w:docPartBody>
    </w:docPart>
    <w:docPart>
      <w:docPartPr>
        <w:name w:val="46A5A3434A784D9DB166BEB4C7BBFC5A"/>
        <w:category>
          <w:name w:val="General"/>
          <w:gallery w:val="placeholder"/>
        </w:category>
        <w:types>
          <w:type w:val="bbPlcHdr"/>
        </w:types>
        <w:behaviors>
          <w:behavior w:val="content"/>
        </w:behaviors>
        <w:guid w:val="{76D6EEDC-860A-431D-8498-B4B276C456C9}"/>
      </w:docPartPr>
      <w:docPartBody>
        <w:p w:rsidR="005034E6" w:rsidRDefault="007174BD">
          <w:pPr>
            <w:pStyle w:val="46A5A3434A784D9DB166BEB4C7BBFC5A"/>
          </w:pPr>
          <w:r>
            <w:t>[Telephone]</w:t>
          </w:r>
        </w:p>
      </w:docPartBody>
    </w:docPart>
    <w:docPart>
      <w:docPartPr>
        <w:name w:val="2152672999C846ED97E17019B59FC906"/>
        <w:category>
          <w:name w:val="General"/>
          <w:gallery w:val="placeholder"/>
        </w:category>
        <w:types>
          <w:type w:val="bbPlcHdr"/>
        </w:types>
        <w:behaviors>
          <w:behavior w:val="content"/>
        </w:behaviors>
        <w:guid w:val="{857824D6-AA45-49DB-826F-D628DDE28E37}"/>
      </w:docPartPr>
      <w:docPartBody>
        <w:p w:rsidR="005034E6" w:rsidRDefault="007174BD">
          <w:pPr>
            <w:pStyle w:val="2152672999C846ED97E17019B59FC906"/>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C6"/>
    <w:rsid w:val="00035028"/>
    <w:rsid w:val="00176C64"/>
    <w:rsid w:val="001A50F7"/>
    <w:rsid w:val="00234B97"/>
    <w:rsid w:val="002B533A"/>
    <w:rsid w:val="003C0DA8"/>
    <w:rsid w:val="003F3DA2"/>
    <w:rsid w:val="00485085"/>
    <w:rsid w:val="005034E6"/>
    <w:rsid w:val="007174BD"/>
    <w:rsid w:val="0074254B"/>
    <w:rsid w:val="00785FC6"/>
    <w:rsid w:val="007F0BCE"/>
    <w:rsid w:val="008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CEACB5757F461295E14553086F4972">
    <w:name w:val="A2CEACB5757F461295E14553086F4972"/>
  </w:style>
  <w:style w:type="paragraph" w:customStyle="1" w:styleId="3B036D821318474BB9003A4AF586905F">
    <w:name w:val="3B036D821318474BB9003A4AF586905F"/>
  </w:style>
  <w:style w:type="paragraph" w:customStyle="1" w:styleId="46A5A3434A784D9DB166BEB4C7BBFC5A">
    <w:name w:val="46A5A3434A784D9DB166BEB4C7BBFC5A"/>
  </w:style>
  <w:style w:type="paragraph" w:customStyle="1" w:styleId="2152672999C846ED97E17019B59FC906">
    <w:name w:val="2152672999C846ED97E17019B59FC906"/>
  </w:style>
  <w:style w:type="paragraph" w:customStyle="1" w:styleId="59EBC0C7974F473CAAC0182E1E50D481">
    <w:name w:val="59EBC0C7974F473CAAC0182E1E50D481"/>
  </w:style>
  <w:style w:type="paragraph" w:customStyle="1" w:styleId="7A06753E4676431F9585DDC81AB7617B">
    <w:name w:val="7A06753E4676431F9585DDC81AB7617B"/>
  </w:style>
  <w:style w:type="paragraph" w:customStyle="1" w:styleId="DFDBF7B63847401293B1AD31BA25B773">
    <w:name w:val="DFDBF7B63847401293B1AD31BA25B773"/>
  </w:style>
  <w:style w:type="paragraph" w:customStyle="1" w:styleId="B5BF3B4727FB4D828476F73B30597C80">
    <w:name w:val="B5BF3B4727FB4D828476F73B30597C80"/>
  </w:style>
  <w:style w:type="paragraph" w:customStyle="1" w:styleId="4CF317A9F3484ED3B05D291F8DD43E3D">
    <w:name w:val="4CF317A9F3484ED3B05D291F8DD43E3D"/>
  </w:style>
  <w:style w:type="character" w:styleId="PlaceholderText">
    <w:name w:val="Placeholder Text"/>
    <w:basedOn w:val="DefaultParagraphFont"/>
    <w:uiPriority w:val="99"/>
    <w:semiHidden/>
    <w:rsid w:val="003C0DA8"/>
    <w:rPr>
      <w:color w:val="808080"/>
    </w:rPr>
  </w:style>
  <w:style w:type="paragraph" w:customStyle="1" w:styleId="2E925767C9C447A9AF9C5309FECFDE13">
    <w:name w:val="2E925767C9C447A9AF9C5309FECFDE13"/>
  </w:style>
  <w:style w:type="paragraph" w:customStyle="1" w:styleId="F12950847EC54C9B8CF451D50AC94CE6">
    <w:name w:val="F12950847EC54C9B8CF451D50AC94CE6"/>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B5D6E609539F48BF9EE84409EFC90E85">
    <w:name w:val="B5D6E609539F48BF9EE84409EFC90E85"/>
  </w:style>
  <w:style w:type="paragraph" w:customStyle="1" w:styleId="C547F628A73542E281A1984D19091AA2">
    <w:name w:val="C547F628A73542E281A1984D19091AA2"/>
  </w:style>
  <w:style w:type="paragraph" w:customStyle="1" w:styleId="DEDEC0509A28480E853031E8C8EC5A7C">
    <w:name w:val="DEDEC0509A28480E853031E8C8EC5A7C"/>
  </w:style>
  <w:style w:type="paragraph" w:customStyle="1" w:styleId="6AD6C9B79098486BBD9B1DDD89CB4281">
    <w:name w:val="6AD6C9B79098486BBD9B1DDD89CB4281"/>
  </w:style>
  <w:style w:type="paragraph" w:customStyle="1" w:styleId="22F0949DFAA24A30A584DDE2DE28F02C">
    <w:name w:val="22F0949DFAA24A30A584DDE2DE28F02C"/>
  </w:style>
  <w:style w:type="paragraph" w:customStyle="1" w:styleId="452D21B1B8764C1FBD15295A7EC4C779">
    <w:name w:val="452D21B1B8764C1FBD15295A7EC4C779"/>
  </w:style>
  <w:style w:type="paragraph" w:customStyle="1" w:styleId="C528A2F2521040ADAEC49FF3AC446188">
    <w:name w:val="C528A2F2521040ADAEC49FF3AC446188"/>
  </w:style>
  <w:style w:type="paragraph" w:customStyle="1" w:styleId="E33D4EC956EC4DB8888EDC9B2C52B940">
    <w:name w:val="E33D4EC956EC4DB8888EDC9B2C52B940"/>
    <w:rsid w:val="00785FC6"/>
  </w:style>
  <w:style w:type="paragraph" w:customStyle="1" w:styleId="367F88B30A2247739393EC28F2996C9D">
    <w:name w:val="367F88B30A2247739393EC28F2996C9D"/>
    <w:rsid w:val="00785FC6"/>
  </w:style>
  <w:style w:type="paragraph" w:customStyle="1" w:styleId="1B28F730271C49619B982228CAF03289">
    <w:name w:val="1B28F730271C49619B982228CAF03289"/>
    <w:rsid w:val="00785FC6"/>
  </w:style>
  <w:style w:type="paragraph" w:customStyle="1" w:styleId="7A6A9D0957F24B90BA57B291166264E6">
    <w:name w:val="7A6A9D0957F24B90BA57B291166264E6"/>
    <w:rsid w:val="00785FC6"/>
  </w:style>
  <w:style w:type="paragraph" w:customStyle="1" w:styleId="9AA1430A09954B5DBAB36D78B27E2A13">
    <w:name w:val="9AA1430A09954B5DBAB36D78B27E2A13"/>
    <w:rsid w:val="00785FC6"/>
  </w:style>
  <w:style w:type="paragraph" w:customStyle="1" w:styleId="4BFB424F1B40400BB8E28A35320324A1">
    <w:name w:val="4BFB424F1B40400BB8E28A35320324A1"/>
    <w:rsid w:val="003C0DA8"/>
  </w:style>
  <w:style w:type="paragraph" w:customStyle="1" w:styleId="8616CDD34A4D4DAA94AF48FFE5611CA6">
    <w:name w:val="8616CDD34A4D4DAA94AF48FFE5611CA6"/>
    <w:rsid w:val="003C0DA8"/>
  </w:style>
  <w:style w:type="paragraph" w:customStyle="1" w:styleId="5821A5D49A8A4C13A229697671E5FC17">
    <w:name w:val="5821A5D49A8A4C13A229697671E5FC17"/>
    <w:rsid w:val="003C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13641 Atwood Ave Omaha, NE 68144</CompanyAddress>
  <CompanyPhone>402.309.0853</CompanyPhone>
  <CompanyFax/>
  <CompanyEmail>charliecuddy4@gmail.com | https://codecuddy.github.io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customXml/itemProps3.xml><?xml version="1.0" encoding="utf-8"?>
<ds:datastoreItem xmlns:ds="http://schemas.openxmlformats.org/officeDocument/2006/customXml" ds:itemID="{1D7A6507-DBE1-8846-9AED-11A839F24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C:\Users\charliecuddy\AppData\Roaming\Microsoft\Templates\Resume (color).dotx</Template>
  <TotalTime>1</TotalTime>
  <Pages>3</Pages>
  <Words>665</Words>
  <Characters>3794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Charlie Cuddy</dc:creator>
  <cp:keywords/>
  <cp:lastModifiedBy>Charlie Cuddy</cp:lastModifiedBy>
  <cp:revision>2</cp:revision>
  <dcterms:created xsi:type="dcterms:W3CDTF">2016-11-18T03:35:00Z</dcterms:created>
  <dcterms:modified xsi:type="dcterms:W3CDTF">2016-11-18T03:35:00Z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